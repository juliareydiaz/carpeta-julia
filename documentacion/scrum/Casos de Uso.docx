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25723" w14:textId="77777777" w:rsidR="00762A48" w:rsidRDefault="00762A48">
      <w:pPr>
        <w:rPr>
          <w:color w:val="auto"/>
          <w:sz w:val="48"/>
          <w:szCs w:val="48"/>
          <w:u w:val="single"/>
          <w:lang w:val="ca-ES"/>
        </w:rPr>
      </w:pPr>
    </w:p>
    <w:p w14:paraId="5E25AC82" w14:textId="6787FC87" w:rsidR="00632EE7" w:rsidRDefault="004F4B21">
      <w:pPr>
        <w:rPr>
          <w:rFonts w:ascii="Quicksand" w:hAnsi="Quicksand"/>
          <w:b/>
          <w:color w:val="262626" w:themeColor="text1" w:themeTint="D9"/>
          <w:sz w:val="40"/>
          <w:szCs w:val="40"/>
          <w:lang w:val="ca-ES"/>
        </w:rPr>
      </w:pPr>
      <w:r>
        <w:rPr>
          <w:rFonts w:ascii="Quicksand" w:hAnsi="Quicksand"/>
          <w:b/>
          <w:color w:val="262626" w:themeColor="text1" w:themeTint="D9"/>
          <w:sz w:val="40"/>
          <w:szCs w:val="40"/>
          <w:lang w:val="ca-ES"/>
        </w:rPr>
        <w:t>Casos de Uso</w:t>
      </w:r>
    </w:p>
    <w:p w14:paraId="6657EC6A" w14:textId="29700A08" w:rsidR="003C1904" w:rsidRPr="00921C5F" w:rsidRDefault="004F4B21">
      <w:pPr>
        <w:rPr>
          <w:rFonts w:ascii="Quicksand" w:hAnsi="Quicksand"/>
          <w:b/>
          <w:color w:val="262626" w:themeColor="text1" w:themeTint="D9"/>
          <w:sz w:val="40"/>
          <w:szCs w:val="40"/>
          <w:lang w:val="ca-ES"/>
        </w:rPr>
      </w:pPr>
      <w:r>
        <w:rPr>
          <w:rFonts w:ascii="Quicksand" w:hAnsi="Quicksand"/>
          <w:b/>
          <w:color w:val="262626" w:themeColor="text1" w:themeTint="D9"/>
          <w:sz w:val="40"/>
          <w:szCs w:val="40"/>
          <w:lang w:val="ca-ES"/>
        </w:rPr>
        <w:t>&lt;Título&gt;</w:t>
      </w:r>
    </w:p>
    <w:p w14:paraId="56157BA5" w14:textId="77777777" w:rsidR="00987B86" w:rsidRPr="002D3513" w:rsidRDefault="00987B86">
      <w:pPr>
        <w:rPr>
          <w:sz w:val="28"/>
          <w:lang w:val="ca-ES"/>
        </w:rPr>
      </w:pPr>
    </w:p>
    <w:p w14:paraId="11353A51" w14:textId="77777777" w:rsidR="00C622ED" w:rsidRDefault="00C622ED">
      <w:pPr>
        <w:rPr>
          <w:rFonts w:ascii="Arial" w:hAnsi="Arial" w:cs="Arial"/>
          <w:noProof/>
          <w:sz w:val="20"/>
          <w:szCs w:val="20"/>
        </w:rPr>
      </w:pPr>
    </w:p>
    <w:p w14:paraId="420AF2F1" w14:textId="77777777" w:rsidR="0018181E" w:rsidRPr="00241E09" w:rsidRDefault="0018181E">
      <w:pPr>
        <w:rPr>
          <w:rFonts w:cs="Arial"/>
          <w:noProof/>
          <w:color w:val="auto"/>
          <w:sz w:val="20"/>
          <w:szCs w:val="20"/>
        </w:rPr>
      </w:pPr>
    </w:p>
    <w:p w14:paraId="3916E643" w14:textId="77777777" w:rsidR="0018181E" w:rsidRPr="00241E09" w:rsidRDefault="0018181E">
      <w:pPr>
        <w:rPr>
          <w:rFonts w:cs="Arial"/>
          <w:noProof/>
          <w:color w:val="auto"/>
          <w:sz w:val="20"/>
          <w:szCs w:val="20"/>
        </w:rPr>
      </w:pPr>
    </w:p>
    <w:p w14:paraId="3E8C6298" w14:textId="5A476884" w:rsidR="005856FE" w:rsidRPr="009D0AD7" w:rsidRDefault="004F4B21">
      <w:pPr>
        <w:rPr>
          <w:rFonts w:cs="Arial"/>
          <w:noProof/>
          <w:color w:val="auto"/>
          <w:sz w:val="20"/>
          <w:szCs w:val="20"/>
        </w:rPr>
      </w:pPr>
      <w:r>
        <w:rPr>
          <w:rFonts w:cs="Arial"/>
          <w:noProof/>
          <w:color w:val="auto"/>
          <w:sz w:val="20"/>
          <w:szCs w:val="20"/>
        </w:rPr>
        <w:t>Elaborado por</w:t>
      </w:r>
      <w:r w:rsidR="005856FE" w:rsidRPr="009D0AD7">
        <w:rPr>
          <w:rFonts w:cs="Arial"/>
          <w:noProof/>
          <w:color w:val="auto"/>
          <w:sz w:val="20"/>
          <w:szCs w:val="20"/>
        </w:rPr>
        <w:t>:</w:t>
      </w:r>
    </w:p>
    <w:p w14:paraId="5D596EC2" w14:textId="77777777" w:rsidR="002E3429" w:rsidRPr="005E605D" w:rsidRDefault="002E3429">
      <w:pPr>
        <w:rPr>
          <w:rFonts w:cs="Arial"/>
          <w:noProof/>
          <w:color w:val="auto"/>
          <w:sz w:val="20"/>
          <w:szCs w:val="20"/>
        </w:rPr>
      </w:pPr>
    </w:p>
    <w:p w14:paraId="4AFAFCEA" w14:textId="77777777" w:rsidR="002E3429" w:rsidRPr="007B0D6B" w:rsidRDefault="002E3429">
      <w:pPr>
        <w:rPr>
          <w:rFonts w:eastAsia="MS Mincho" w:cs="Segoe UI"/>
          <w:bCs/>
          <w:color w:val="auto"/>
          <w:sz w:val="20"/>
          <w:szCs w:val="20"/>
        </w:rPr>
      </w:pPr>
    </w:p>
    <w:p w14:paraId="19C58131" w14:textId="77777777" w:rsidR="001959FE" w:rsidRDefault="001959FE">
      <w:pPr>
        <w:rPr>
          <w:rFonts w:eastAsia="MS Mincho" w:cs="Segoe UI"/>
          <w:bCs/>
          <w:color w:val="auto"/>
          <w:sz w:val="20"/>
          <w:szCs w:val="20"/>
        </w:rPr>
      </w:pPr>
    </w:p>
    <w:p w14:paraId="48F9E2A8" w14:textId="77777777" w:rsidR="001959FE" w:rsidRDefault="001959FE">
      <w:pPr>
        <w:rPr>
          <w:rFonts w:eastAsia="MS Mincho" w:cs="Segoe UI"/>
          <w:bCs/>
          <w:color w:val="auto"/>
          <w:sz w:val="20"/>
          <w:szCs w:val="20"/>
        </w:rPr>
      </w:pPr>
    </w:p>
    <w:p w14:paraId="3579272A" w14:textId="77777777" w:rsidR="008D46F4" w:rsidRPr="00B722DA" w:rsidRDefault="001C3906" w:rsidP="001C3906">
      <w:pPr>
        <w:tabs>
          <w:tab w:val="left" w:pos="2520"/>
        </w:tabs>
        <w:rPr>
          <w:color w:val="auto"/>
          <w:sz w:val="28"/>
          <w:lang w:val="ca-ES"/>
        </w:rPr>
      </w:pPr>
      <w:r w:rsidRPr="00B722DA">
        <w:rPr>
          <w:color w:val="auto"/>
          <w:sz w:val="28"/>
          <w:lang w:val="ca-ES"/>
        </w:rPr>
        <w:tab/>
      </w:r>
    </w:p>
    <w:p w14:paraId="03E051D3" w14:textId="77777777" w:rsidR="0027055F" w:rsidRDefault="0027055F">
      <w:pPr>
        <w:spacing w:after="160" w:line="259" w:lineRule="auto"/>
        <w:rPr>
          <w:color w:val="auto"/>
          <w:sz w:val="20"/>
          <w:szCs w:val="20"/>
          <w:lang w:val="ca-ES"/>
        </w:rPr>
      </w:pPr>
      <w:r>
        <w:rPr>
          <w:color w:val="auto"/>
          <w:sz w:val="20"/>
          <w:szCs w:val="20"/>
          <w:lang w:val="ca-ES"/>
        </w:rPr>
        <w:br w:type="page"/>
      </w:r>
    </w:p>
    <w:p w14:paraId="4FAFBDC7" w14:textId="77777777" w:rsidR="00710B6C" w:rsidRDefault="00710B6C" w:rsidP="00B87FC4">
      <w:pPr>
        <w:pStyle w:val="Propuesta"/>
        <w:rPr>
          <w:rFonts w:ascii="Corbel" w:hAnsi="Corbel" w:cs="Calibri"/>
          <w:sz w:val="20"/>
          <w:szCs w:val="20"/>
        </w:rPr>
      </w:pPr>
    </w:p>
    <w:p w14:paraId="241068FD" w14:textId="77777777" w:rsidR="00710B6C" w:rsidRDefault="00710B6C" w:rsidP="00B87FC4">
      <w:pPr>
        <w:pStyle w:val="Propuesta"/>
        <w:rPr>
          <w:rFonts w:ascii="Corbel" w:hAnsi="Corbel" w:cs="Calibri"/>
          <w:sz w:val="20"/>
          <w:szCs w:val="20"/>
        </w:rPr>
      </w:pPr>
    </w:p>
    <w:p w14:paraId="249888C1" w14:textId="77777777" w:rsidR="00710B6C" w:rsidRDefault="00710B6C" w:rsidP="00B87FC4">
      <w:pPr>
        <w:pStyle w:val="Propuesta"/>
        <w:rPr>
          <w:rFonts w:ascii="Corbel" w:hAnsi="Corbel" w:cs="Calibri"/>
          <w:sz w:val="20"/>
          <w:szCs w:val="20"/>
        </w:rPr>
      </w:pPr>
    </w:p>
    <w:p w14:paraId="0AC31B99" w14:textId="77777777" w:rsidR="00710B6C" w:rsidRDefault="00710B6C" w:rsidP="00B87FC4">
      <w:pPr>
        <w:pStyle w:val="Propuesta"/>
        <w:rPr>
          <w:rFonts w:ascii="Corbel" w:hAnsi="Corbel" w:cs="Calibri"/>
          <w:sz w:val="20"/>
          <w:szCs w:val="20"/>
        </w:rPr>
      </w:pPr>
    </w:p>
    <w:p w14:paraId="7A067AFE" w14:textId="77777777" w:rsidR="00710B6C" w:rsidRDefault="00710B6C" w:rsidP="00B87FC4">
      <w:pPr>
        <w:pStyle w:val="Propuesta"/>
        <w:rPr>
          <w:rFonts w:ascii="Corbel" w:hAnsi="Corbel" w:cs="Calibri"/>
          <w:sz w:val="20"/>
          <w:szCs w:val="20"/>
        </w:rPr>
      </w:pPr>
    </w:p>
    <w:p w14:paraId="65A96E3D" w14:textId="77777777" w:rsidR="00710B6C" w:rsidRDefault="00710B6C" w:rsidP="00B87FC4">
      <w:pPr>
        <w:pStyle w:val="Propuesta"/>
        <w:rPr>
          <w:rFonts w:ascii="Corbel" w:hAnsi="Corbel" w:cs="Calibri"/>
          <w:sz w:val="20"/>
          <w:szCs w:val="20"/>
        </w:rPr>
      </w:pPr>
    </w:p>
    <w:p w14:paraId="2FF6FFB0" w14:textId="77777777" w:rsidR="00710B6C" w:rsidRDefault="00710B6C" w:rsidP="00B87FC4">
      <w:pPr>
        <w:pStyle w:val="Propuesta"/>
        <w:rPr>
          <w:rFonts w:ascii="Corbel" w:hAnsi="Corbel" w:cs="Calibri"/>
          <w:sz w:val="20"/>
          <w:szCs w:val="20"/>
        </w:rPr>
      </w:pPr>
    </w:p>
    <w:p w14:paraId="31BBE180" w14:textId="77777777" w:rsidR="00710B6C" w:rsidRDefault="00710B6C" w:rsidP="00B87FC4">
      <w:pPr>
        <w:pStyle w:val="Propuesta"/>
        <w:rPr>
          <w:rFonts w:ascii="Corbel" w:hAnsi="Corbel" w:cs="Calibri"/>
          <w:sz w:val="20"/>
          <w:szCs w:val="20"/>
        </w:rPr>
      </w:pPr>
    </w:p>
    <w:p w14:paraId="0FC6A7D2" w14:textId="66A7E94C" w:rsidR="00B87FC4" w:rsidRPr="00FC7E56" w:rsidRDefault="00B87FC4" w:rsidP="00B87FC4">
      <w:pPr>
        <w:pStyle w:val="Propuesta"/>
        <w:rPr>
          <w:rFonts w:ascii="Corbel" w:hAnsi="Corbel" w:cs="Calibri"/>
          <w:sz w:val="28"/>
          <w:szCs w:val="28"/>
        </w:rPr>
      </w:pPr>
    </w:p>
    <w:p w14:paraId="5320DF3B" w14:textId="1FFF29CA" w:rsidR="00B87FC4" w:rsidRPr="00FC7E56" w:rsidRDefault="000B291E" w:rsidP="00B87FC4">
      <w:pPr>
        <w:pStyle w:val="Prrafodetexto"/>
        <w:rPr>
          <w:rFonts w:ascii="Corbel" w:hAnsi="Corbel" w:cs="Calibri"/>
          <w:sz w:val="22"/>
          <w:szCs w:val="22"/>
        </w:rPr>
      </w:pPr>
      <w:r>
        <w:rPr>
          <w:rFonts w:ascii="Corbel" w:hAnsi="Corbel" w:cs="Calibri"/>
          <w:sz w:val="22"/>
          <w:szCs w:val="22"/>
        </w:rPr>
        <w:t>Jefe de proyecto</w:t>
      </w:r>
      <w:r w:rsidR="00B87FC4" w:rsidRPr="00FC7E56">
        <w:rPr>
          <w:rFonts w:ascii="Corbel" w:hAnsi="Corbel" w:cs="Calibri"/>
          <w:sz w:val="22"/>
          <w:szCs w:val="22"/>
        </w:rPr>
        <w:t>:</w:t>
      </w:r>
      <w:r w:rsidR="007B0D6B">
        <w:rPr>
          <w:rFonts w:ascii="Corbel" w:hAnsi="Corbel" w:cs="Calibri"/>
          <w:sz w:val="22"/>
          <w:szCs w:val="22"/>
        </w:rPr>
        <w:t xml:space="preserve"> </w:t>
      </w:r>
      <w:sdt>
        <w:sdtPr>
          <w:rPr>
            <w:rFonts w:ascii="Corbel" w:hAnsi="Corbel" w:cs="Calibri"/>
            <w:sz w:val="22"/>
            <w:szCs w:val="22"/>
          </w:rPr>
          <w:alias w:val="Administrador"/>
          <w:tag w:val=""/>
          <w:id w:val="-743022865"/>
          <w:placeholder>
            <w:docPart w:val="ACD5C498225A489584B5D99BA8DD875F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4F4B21">
            <w:rPr>
              <w:rFonts w:ascii="Corbel" w:hAnsi="Corbel" w:cs="Calibri"/>
              <w:sz w:val="22"/>
              <w:szCs w:val="22"/>
            </w:rPr>
            <w:t>xxx</w:t>
          </w:r>
        </w:sdtContent>
      </w:sdt>
    </w:p>
    <w:p w14:paraId="2F20C043" w14:textId="3AF8B6C0" w:rsidR="00B87FC4" w:rsidRDefault="00B87FC4" w:rsidP="00B87FC4">
      <w:pPr>
        <w:pStyle w:val="Prrafodetexto"/>
        <w:rPr>
          <w:rFonts w:ascii="Corbel" w:hAnsi="Corbel" w:cs="Calibri"/>
          <w:sz w:val="20"/>
          <w:szCs w:val="20"/>
        </w:rPr>
      </w:pPr>
      <w:r w:rsidRPr="00B87FC4">
        <w:rPr>
          <w:rFonts w:ascii="Corbel" w:hAnsi="Corbel" w:cs="Calibri"/>
          <w:sz w:val="20"/>
          <w:szCs w:val="20"/>
        </w:rPr>
        <w:t xml:space="preserve">Fecha de presentación: </w:t>
      </w:r>
      <w:r w:rsidR="00D03287">
        <w:rPr>
          <w:rFonts w:ascii="Corbel" w:hAnsi="Corbel" w:cs="Calibri"/>
          <w:sz w:val="20"/>
          <w:szCs w:val="20"/>
        </w:rPr>
        <w:fldChar w:fldCharType="begin"/>
      </w:r>
      <w:r w:rsidR="00D03287">
        <w:rPr>
          <w:rFonts w:ascii="Corbel" w:hAnsi="Corbel" w:cs="Calibri"/>
          <w:sz w:val="20"/>
          <w:szCs w:val="20"/>
        </w:rPr>
        <w:instrText xml:space="preserve"> DATE  \@ "dddd, d' de 'MMMM' de 'yyyy"  \* MERGEFORMAT </w:instrText>
      </w:r>
      <w:r w:rsidR="00D03287">
        <w:rPr>
          <w:rFonts w:ascii="Corbel" w:hAnsi="Corbel" w:cs="Calibri"/>
          <w:sz w:val="20"/>
          <w:szCs w:val="20"/>
        </w:rPr>
        <w:fldChar w:fldCharType="separate"/>
      </w:r>
      <w:r w:rsidR="004F4B21">
        <w:rPr>
          <w:rFonts w:ascii="Corbel" w:hAnsi="Corbel" w:cs="Calibri"/>
          <w:noProof/>
          <w:sz w:val="20"/>
          <w:szCs w:val="20"/>
        </w:rPr>
        <w:t>miércoles, 5 de julio de 2017</w:t>
      </w:r>
      <w:r w:rsidR="00D03287">
        <w:rPr>
          <w:rFonts w:ascii="Corbel" w:hAnsi="Corbel" w:cs="Calibri"/>
          <w:sz w:val="20"/>
          <w:szCs w:val="20"/>
        </w:rPr>
        <w:fldChar w:fldCharType="end"/>
      </w:r>
    </w:p>
    <w:p w14:paraId="4E956925" w14:textId="77777777" w:rsidR="00764F08" w:rsidRPr="00764F08" w:rsidRDefault="009073E4" w:rsidP="00503CE8">
      <w:pPr>
        <w:pStyle w:val="Ttulo1"/>
      </w:pPr>
      <w:r>
        <w:rPr>
          <w:rFonts w:cs="Calibri"/>
          <w:color w:val="808080"/>
          <w:sz w:val="20"/>
          <w:szCs w:val="20"/>
        </w:rPr>
        <w:br w:type="page"/>
      </w:r>
    </w:p>
    <w:bookmarkStart w:id="0" w:name="_Toc487023552" w:displacedByCustomXml="next"/>
    <w:sdt>
      <w:sdtPr>
        <w:rPr>
          <w:rFonts w:eastAsia="Times New Roman" w:cs="Times New Roman"/>
          <w:color w:val="000000" w:themeColor="text1"/>
          <w:sz w:val="22"/>
          <w:szCs w:val="24"/>
        </w:rPr>
        <w:id w:val="-77901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8A90E7" w14:textId="1E795F95" w:rsidR="0096120B" w:rsidRDefault="0096120B" w:rsidP="00577280">
          <w:pPr>
            <w:pStyle w:val="Ttulo1"/>
            <w:numPr>
              <w:ilvl w:val="0"/>
              <w:numId w:val="33"/>
            </w:numPr>
          </w:pPr>
          <w:r>
            <w:t>Contenido</w:t>
          </w:r>
          <w:bookmarkEnd w:id="0"/>
        </w:p>
        <w:bookmarkStart w:id="1" w:name="_GoBack"/>
        <w:bookmarkEnd w:id="1"/>
        <w:p w14:paraId="0A73C495" w14:textId="572BFBEB" w:rsidR="004F4B21" w:rsidRDefault="0096120B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023552" w:history="1">
            <w:r w:rsidR="004F4B21" w:rsidRPr="0068612D">
              <w:rPr>
                <w:rStyle w:val="Hipervnculo"/>
                <w:noProof/>
              </w:rPr>
              <w:t>1.</w:t>
            </w:r>
            <w:r w:rsidR="004F4B21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4F4B21" w:rsidRPr="0068612D">
              <w:rPr>
                <w:rStyle w:val="Hipervnculo"/>
                <w:noProof/>
              </w:rPr>
              <w:t>Contenido</w:t>
            </w:r>
            <w:r w:rsidR="004F4B21">
              <w:rPr>
                <w:noProof/>
                <w:webHidden/>
              </w:rPr>
              <w:tab/>
            </w:r>
            <w:r w:rsidR="004F4B21">
              <w:rPr>
                <w:noProof/>
                <w:webHidden/>
              </w:rPr>
              <w:fldChar w:fldCharType="begin"/>
            </w:r>
            <w:r w:rsidR="004F4B21">
              <w:rPr>
                <w:noProof/>
                <w:webHidden/>
              </w:rPr>
              <w:instrText xml:space="preserve"> PAGEREF _Toc487023552 \h </w:instrText>
            </w:r>
            <w:r w:rsidR="004F4B21">
              <w:rPr>
                <w:noProof/>
                <w:webHidden/>
              </w:rPr>
            </w:r>
            <w:r w:rsidR="004F4B21">
              <w:rPr>
                <w:noProof/>
                <w:webHidden/>
              </w:rPr>
              <w:fldChar w:fldCharType="separate"/>
            </w:r>
            <w:r w:rsidR="004F4B21">
              <w:rPr>
                <w:noProof/>
                <w:webHidden/>
              </w:rPr>
              <w:t>3</w:t>
            </w:r>
            <w:r w:rsidR="004F4B21">
              <w:rPr>
                <w:noProof/>
                <w:webHidden/>
              </w:rPr>
              <w:fldChar w:fldCharType="end"/>
            </w:r>
          </w:hyperlink>
        </w:p>
        <w:p w14:paraId="164940C7" w14:textId="7E7653E1" w:rsidR="004F4B21" w:rsidRDefault="004F4B21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53" w:history="1">
            <w:r w:rsidRPr="0068612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8612D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6DD90" w14:textId="37AE3FA6" w:rsidR="004F4B21" w:rsidRDefault="004F4B2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54" w:history="1">
            <w:r w:rsidRPr="0068612D">
              <w:rPr>
                <w:rStyle w:val="Hipervnculo"/>
                <w:noProof/>
              </w:rPr>
              <w:t>Entidad: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8F2E" w14:textId="67276D39" w:rsidR="004F4B21" w:rsidRDefault="004F4B2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55" w:history="1">
            <w:r w:rsidRPr="0068612D">
              <w:rPr>
                <w:rStyle w:val="Hipervnculo"/>
                <w:noProof/>
              </w:rPr>
              <w:t>Instancia: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799D5" w14:textId="4EAEB7AB" w:rsidR="004F4B21" w:rsidRDefault="004F4B21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56" w:history="1">
            <w:r w:rsidRPr="0068612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8612D">
              <w:rPr>
                <w:rStyle w:val="Hipervnculo"/>
                <w:noProof/>
              </w:rPr>
              <w:t>Casos de uso As-Is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78D4" w14:textId="6D025E44" w:rsidR="004F4B21" w:rsidRDefault="004F4B2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57" w:history="1">
            <w:r w:rsidRPr="0068612D">
              <w:rPr>
                <w:rStyle w:val="Hipervnculo"/>
                <w:noProof/>
              </w:rPr>
              <w:t>Captar alumno desde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2327" w14:textId="15C88C57" w:rsidR="004F4B21" w:rsidRDefault="004F4B2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58" w:history="1">
            <w:r w:rsidRPr="0068612D">
              <w:rPr>
                <w:rStyle w:val="Hipervnculo"/>
                <w:noProof/>
              </w:rPr>
              <w:t>Flujo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6433E" w14:textId="4564941A" w:rsidR="004F4B21" w:rsidRDefault="004F4B2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59" w:history="1">
            <w:r w:rsidRPr="0068612D">
              <w:rPr>
                <w:rStyle w:val="Hipervnculo"/>
                <w:noProof/>
              </w:rPr>
              <w:t>Flujos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8494" w14:textId="68AED412" w:rsidR="004F4B21" w:rsidRDefault="004F4B2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0" w:history="1">
            <w:r w:rsidRPr="0068612D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00B3" w14:textId="1507CF70" w:rsidR="004F4B21" w:rsidRDefault="004F4B2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1" w:history="1">
            <w:r w:rsidRPr="0068612D">
              <w:rPr>
                <w:rStyle w:val="Hipervnculo"/>
                <w:noProof/>
              </w:rPr>
              <w:t>Suposiciones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B230" w14:textId="0181E047" w:rsidR="004F4B21" w:rsidRDefault="004F4B2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2" w:history="1">
            <w:r w:rsidRPr="0068612D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A923" w14:textId="59674DE4" w:rsidR="004F4B21" w:rsidRDefault="004F4B2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3" w:history="1">
            <w:r w:rsidRPr="0068612D">
              <w:rPr>
                <w:rStyle w:val="Hipervnculo"/>
                <w:noProof/>
              </w:rPr>
              <w:t>PostCondiciones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98B6B" w14:textId="19A16699" w:rsidR="004F4B21" w:rsidRDefault="004F4B2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4" w:history="1">
            <w:r w:rsidRPr="0068612D">
              <w:rPr>
                <w:rStyle w:val="Hipervnculo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4A55" w14:textId="77712E81" w:rsidR="004F4B21" w:rsidRDefault="004F4B2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5" w:history="1">
            <w:r w:rsidRPr="0068612D">
              <w:rPr>
                <w:rStyle w:val="Hipervnculo"/>
                <w:noProof/>
              </w:rPr>
              <w:t>Procesar admisión.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7D23" w14:textId="16BD4478" w:rsidR="004F4B21" w:rsidRDefault="004F4B2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6" w:history="1">
            <w:r w:rsidRPr="0068612D">
              <w:rPr>
                <w:rStyle w:val="Hipervnculo"/>
                <w:noProof/>
              </w:rPr>
              <w:t>Flujo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394E3" w14:textId="115DD082" w:rsidR="004F4B21" w:rsidRDefault="004F4B2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7" w:history="1">
            <w:r w:rsidRPr="0068612D">
              <w:rPr>
                <w:rStyle w:val="Hipervnculo"/>
                <w:noProof/>
              </w:rPr>
              <w:t>Flujos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94E4" w14:textId="56A91B9F" w:rsidR="004F4B21" w:rsidRDefault="004F4B2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8" w:history="1">
            <w:r w:rsidRPr="0068612D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D327" w14:textId="38656525" w:rsidR="004F4B21" w:rsidRDefault="004F4B2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69" w:history="1">
            <w:r w:rsidRPr="0068612D">
              <w:rPr>
                <w:rStyle w:val="Hipervnculo"/>
                <w:noProof/>
              </w:rPr>
              <w:t>Suposiciones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887B0" w14:textId="2123B74E" w:rsidR="004F4B21" w:rsidRDefault="004F4B2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70" w:history="1">
            <w:r w:rsidRPr="0068612D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42FB" w14:textId="5C0DA646" w:rsidR="004F4B21" w:rsidRDefault="004F4B2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71" w:history="1">
            <w:r w:rsidRPr="0068612D">
              <w:rPr>
                <w:rStyle w:val="Hipervnculo"/>
                <w:noProof/>
              </w:rPr>
              <w:t>PostCondiciones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85B11" w14:textId="60130043" w:rsidR="004F4B21" w:rsidRDefault="004F4B2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72" w:history="1">
            <w:r w:rsidRPr="0068612D">
              <w:rPr>
                <w:rStyle w:val="Hipervnculo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8ABE" w14:textId="3AAB9946" w:rsidR="004F4B21" w:rsidRDefault="004F4B21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73" w:history="1">
            <w:r w:rsidRPr="0068612D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68612D">
              <w:rPr>
                <w:rStyle w:val="Hipervnculo"/>
                <w:noProof/>
              </w:rPr>
              <w:t>Casos de uso To-Be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86B1" w14:textId="67524A4B" w:rsidR="004F4B21" w:rsidRDefault="004F4B2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7023574" w:history="1">
            <w:r w:rsidRPr="0068612D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_Toc487023574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29D0" w14:textId="006A560C" w:rsidR="0096120B" w:rsidRDefault="0096120B" w:rsidP="0096120B">
          <w:r>
            <w:rPr>
              <w:b/>
              <w:bCs/>
            </w:rPr>
            <w:fldChar w:fldCharType="end"/>
          </w:r>
        </w:p>
      </w:sdtContent>
    </w:sdt>
    <w:p w14:paraId="5E660272" w14:textId="0AF5636E" w:rsidR="00764F08" w:rsidRDefault="00764F08" w:rsidP="0096120B">
      <w:pPr>
        <w:pStyle w:val="Ttulo1"/>
      </w:pPr>
      <w:bookmarkStart w:id="2" w:name="_Toc487023553"/>
      <w:r>
        <w:t>Glosario</w:t>
      </w:r>
      <w:bookmarkEnd w:id="2"/>
    </w:p>
    <w:p w14:paraId="0A78AE5A" w14:textId="77777777" w:rsidR="00764F08" w:rsidRDefault="00764F08" w:rsidP="00764F08">
      <w:bookmarkStart w:id="3" w:name="_Toc487023554"/>
      <w:r>
        <w:rPr>
          <w:rStyle w:val="Ttulo3Car"/>
        </w:rPr>
        <w:t>Entidad:</w:t>
      </w:r>
      <w:bookmarkEnd w:id="3"/>
      <w:r>
        <w:t xml:space="preserve"> Representación de un concepto que estructura los datos almacenados en YiQi y las acciones que se le pueden realizar con él.</w:t>
      </w:r>
    </w:p>
    <w:p w14:paraId="52C56B7D" w14:textId="77777777" w:rsidR="00764F08" w:rsidRDefault="00764F08" w:rsidP="00764F08">
      <w:bookmarkStart w:id="4" w:name="_Toc487023555"/>
      <w:r>
        <w:rPr>
          <w:rStyle w:val="Ttulo3Car"/>
        </w:rPr>
        <w:t>Instancia:</w:t>
      </w:r>
      <w:bookmarkEnd w:id="4"/>
      <w:r>
        <w:t xml:space="preserve"> Es una ocurrencia, o caso particular de una entidad. Comparado con un sistema de base de datos transaccional, la instancia sería el equivalente al registro de una tabla.</w:t>
      </w:r>
    </w:p>
    <w:p w14:paraId="2D6934F7" w14:textId="77777777" w:rsidR="001C5DFD" w:rsidRDefault="001C5DFD" w:rsidP="00764F08"/>
    <w:p w14:paraId="167C9E6A" w14:textId="560F7D67" w:rsidR="00503CE8" w:rsidRDefault="00024217" w:rsidP="00503CE8">
      <w:pPr>
        <w:pStyle w:val="Ttulo1"/>
      </w:pPr>
      <w:bookmarkStart w:id="5" w:name="_Toc487023556"/>
      <w:r>
        <w:t>Casos de uso</w:t>
      </w:r>
      <w:r w:rsidR="001C5DFD">
        <w:t xml:space="preserve"> As-Is</w:t>
      </w:r>
      <w:bookmarkEnd w:id="5"/>
    </w:p>
    <w:p w14:paraId="45D5F457" w14:textId="2D5CE9D3" w:rsidR="00441F32" w:rsidRDefault="0096120B" w:rsidP="00441F32">
      <w:pPr>
        <w:jc w:val="center"/>
      </w:pPr>
      <w:r>
        <w:object w:dxaOrig="11565" w:dyaOrig="8820" w14:anchorId="2A850F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12pt" o:ole="">
            <v:imagedata r:id="rId9" o:title=""/>
          </v:shape>
          <o:OLEObject Type="Embed" ProgID="Visio.Drawing.15" ShapeID="_x0000_i1025" DrawAspect="Content" ObjectID="_1560765407" r:id="rId10"/>
        </w:object>
      </w:r>
      <w:r w:rsidR="0001646F">
        <w:rPr>
          <w:rStyle w:val="Refdecomentario"/>
        </w:rPr>
        <w:commentReference w:id="6"/>
      </w:r>
    </w:p>
    <w:p w14:paraId="3C0B9169" w14:textId="286EA001" w:rsidR="007B2974" w:rsidRPr="00367FCC" w:rsidRDefault="00A502D2" w:rsidP="007B2974">
      <w:pPr>
        <w:pStyle w:val="Ttulo2"/>
      </w:pPr>
      <w:bookmarkStart w:id="7" w:name="_Toc487023557"/>
      <w:r>
        <w:t>Captar alumno desde la web</w:t>
      </w:r>
      <w:bookmarkEnd w:id="7"/>
    </w:p>
    <w:p w14:paraId="22D640E3" w14:textId="0F380211" w:rsidR="007B2974" w:rsidRDefault="007B2974" w:rsidP="00577280">
      <w:pPr>
        <w:pStyle w:val="Prrafodelista"/>
        <w:numPr>
          <w:ilvl w:val="0"/>
          <w:numId w:val="5"/>
        </w:numPr>
      </w:pPr>
      <w:r w:rsidRPr="008749FE">
        <w:rPr>
          <w:b/>
        </w:rPr>
        <w:t>Actor</w:t>
      </w:r>
      <w:r w:rsidR="00A502D2">
        <w:rPr>
          <w:b/>
        </w:rPr>
        <w:t>es</w:t>
      </w:r>
      <w:r w:rsidRPr="008749FE">
        <w:rPr>
          <w:b/>
        </w:rPr>
        <w:t>:</w:t>
      </w:r>
      <w:r w:rsidR="00A502D2">
        <w:t xml:space="preserve"> </w:t>
      </w:r>
    </w:p>
    <w:p w14:paraId="108412D8" w14:textId="5784E20A" w:rsidR="007B2974" w:rsidRDefault="00A502D2" w:rsidP="00577280">
      <w:pPr>
        <w:pStyle w:val="Prrafodelista"/>
        <w:numPr>
          <w:ilvl w:val="0"/>
          <w:numId w:val="5"/>
        </w:numPr>
      </w:pPr>
      <w:r>
        <w:rPr>
          <w:b/>
        </w:rPr>
        <w:t>Iteración</w:t>
      </w:r>
      <w:r w:rsidR="007B2974" w:rsidRPr="008749FE">
        <w:rPr>
          <w:b/>
        </w:rPr>
        <w:t>:</w:t>
      </w:r>
      <w:r w:rsidR="007B2974">
        <w:t xml:space="preserve"> </w:t>
      </w:r>
    </w:p>
    <w:p w14:paraId="7B447587" w14:textId="5AC1CBA4" w:rsidR="00EC7B2E" w:rsidRDefault="00EC7B2E" w:rsidP="00577280">
      <w:pPr>
        <w:pStyle w:val="Prrafodelista"/>
        <w:numPr>
          <w:ilvl w:val="0"/>
          <w:numId w:val="5"/>
        </w:numPr>
      </w:pPr>
      <w:r w:rsidRPr="008749FE">
        <w:rPr>
          <w:b/>
        </w:rPr>
        <w:t>Resumen:</w:t>
      </w:r>
      <w:r>
        <w:t xml:space="preserve">  Uno de los canales de captación de alumnos para la escuela es por la web. Este caso de uso muestra como la escuela capta hoy alumnos a partir de este canal.</w:t>
      </w:r>
    </w:p>
    <w:p w14:paraId="19DC16F5" w14:textId="77777777" w:rsidR="00EC7B2E" w:rsidRDefault="00EC7B2E" w:rsidP="00EC7B2E">
      <w:pPr>
        <w:pStyle w:val="Ttulo3"/>
      </w:pPr>
      <w:bookmarkStart w:id="8" w:name="_Toc487023558"/>
      <w:r>
        <w:t>Flujo principal</w:t>
      </w:r>
      <w:bookmarkEnd w:id="8"/>
    </w:p>
    <w:p w14:paraId="2B697A64" w14:textId="0B975931" w:rsidR="00EC7B2E" w:rsidRDefault="00BA06EC" w:rsidP="00577280">
      <w:pPr>
        <w:pStyle w:val="Prrafodelista"/>
        <w:numPr>
          <w:ilvl w:val="0"/>
          <w:numId w:val="6"/>
        </w:numPr>
      </w:pPr>
      <w:r>
        <w:t>Potencial alumno</w:t>
      </w:r>
      <w:r w:rsidR="00EC7B2E">
        <w:t xml:space="preserve"> deja sus datos en la web. </w:t>
      </w:r>
      <w:r w:rsidR="00494A15">
        <w:t xml:space="preserve">Secretaria recibe </w:t>
      </w:r>
      <w:r w:rsidR="00EC7B2E">
        <w:t>un correo de nuevo pedido de contacto.</w:t>
      </w:r>
    </w:p>
    <w:p w14:paraId="484575A2" w14:textId="666FD250" w:rsidR="00494A15" w:rsidRDefault="00494A15" w:rsidP="00577280">
      <w:pPr>
        <w:pStyle w:val="Prrafodelista"/>
        <w:numPr>
          <w:ilvl w:val="0"/>
          <w:numId w:val="6"/>
        </w:numPr>
      </w:pPr>
      <w:r>
        <w:t>Secretaria decide a quien se le ha de asignar el potencial alumno según el curso de interés. Información es enviada al coordinador de curso correspondiente por secretaria.</w:t>
      </w:r>
    </w:p>
    <w:p w14:paraId="7E7C3E76" w14:textId="11A81E4F" w:rsidR="00EC7B2E" w:rsidRDefault="008C23DB" w:rsidP="00577280">
      <w:pPr>
        <w:pStyle w:val="Prrafodelista"/>
        <w:numPr>
          <w:ilvl w:val="0"/>
          <w:numId w:val="6"/>
        </w:numPr>
      </w:pPr>
      <w:r>
        <w:t>Coordinador envía correo informativo a potencial alumno. Coordinador toma nota de que se le ha enviado un correo.</w:t>
      </w:r>
    </w:p>
    <w:p w14:paraId="799F7771" w14:textId="37DA552E" w:rsidR="008C23DB" w:rsidRDefault="008C23DB" w:rsidP="00577280">
      <w:pPr>
        <w:pStyle w:val="Prrafodelista"/>
        <w:numPr>
          <w:ilvl w:val="0"/>
          <w:numId w:val="6"/>
        </w:numPr>
      </w:pPr>
      <w:r>
        <w:lastRenderedPageBreak/>
        <w:t>Alumno</w:t>
      </w:r>
      <w:r w:rsidR="00DC71D0">
        <w:t xml:space="preserve"> potencial</w:t>
      </w:r>
      <w:r>
        <w:t xml:space="preserve"> responde a correo informativo y pide cita. Coordinador envía propuesta de fecha y hora de cita.</w:t>
      </w:r>
      <w:r w:rsidR="006018D7">
        <w:t xml:space="preserve"> Coordinador toma nota del avance de la propuesta.</w:t>
      </w:r>
    </w:p>
    <w:p w14:paraId="0EB1D676" w14:textId="2CF50957" w:rsidR="006018D7" w:rsidRDefault="006018D7" w:rsidP="00577280">
      <w:pPr>
        <w:pStyle w:val="Prrafodelista"/>
        <w:numPr>
          <w:ilvl w:val="0"/>
          <w:numId w:val="6"/>
        </w:numPr>
      </w:pPr>
      <w:r>
        <w:t>Alumno</w:t>
      </w:r>
      <w:r w:rsidR="00DC71D0">
        <w:t xml:space="preserve"> potencial</w:t>
      </w:r>
      <w:r>
        <w:t xml:space="preserve"> acepta cita. Coordinador se agenda cita.</w:t>
      </w:r>
    </w:p>
    <w:p w14:paraId="4733353D" w14:textId="1F79A2D7" w:rsidR="006018D7" w:rsidRDefault="006018D7" w:rsidP="00577280">
      <w:pPr>
        <w:pStyle w:val="Prrafodelista"/>
        <w:numPr>
          <w:ilvl w:val="0"/>
          <w:numId w:val="6"/>
        </w:numPr>
      </w:pPr>
      <w:r>
        <w:t>Se realiza la entrevista. Coordinador toma nota de los intereses del alumno.</w:t>
      </w:r>
    </w:p>
    <w:p w14:paraId="1868C908" w14:textId="202E6EBE" w:rsidR="006018D7" w:rsidRDefault="006018D7" w:rsidP="00577280">
      <w:pPr>
        <w:pStyle w:val="Prrafodelista"/>
        <w:numPr>
          <w:ilvl w:val="0"/>
          <w:numId w:val="6"/>
        </w:numPr>
      </w:pPr>
      <w:r>
        <w:t xml:space="preserve">Alumno </w:t>
      </w:r>
      <w:r w:rsidR="00DC71D0">
        <w:t xml:space="preserve">potencial </w:t>
      </w:r>
      <w:r>
        <w:t>es convencido. Alumno se preinscribe en el rango de fechas asignado.</w:t>
      </w:r>
    </w:p>
    <w:p w14:paraId="7F75294D" w14:textId="63C75D89" w:rsidR="00EC7B2E" w:rsidRDefault="00EC7B2E" w:rsidP="00EC7B2E">
      <w:pPr>
        <w:pStyle w:val="Ttulo3"/>
      </w:pPr>
      <w:bookmarkStart w:id="9" w:name="_Toc487023559"/>
      <w:r>
        <w:t>Flujos alternativos</w:t>
      </w:r>
      <w:bookmarkEnd w:id="9"/>
    </w:p>
    <w:p w14:paraId="725C4308" w14:textId="3F4D00A6" w:rsidR="006018D7" w:rsidRPr="006018D7" w:rsidRDefault="005B66C2" w:rsidP="006018D7">
      <w:r>
        <w:t>No se han detectado.</w:t>
      </w:r>
    </w:p>
    <w:p w14:paraId="1B5D0E02" w14:textId="06B88341" w:rsidR="00EC7B2E" w:rsidRDefault="00EC7B2E" w:rsidP="00EC7B2E">
      <w:pPr>
        <w:pStyle w:val="Ttulo3"/>
      </w:pPr>
      <w:bookmarkStart w:id="10" w:name="_Toc487023560"/>
      <w:r>
        <w:t>Excepciones</w:t>
      </w:r>
      <w:bookmarkEnd w:id="10"/>
    </w:p>
    <w:p w14:paraId="19AF23D5" w14:textId="2A363EDC" w:rsidR="00EC7B2E" w:rsidRDefault="00494A15" w:rsidP="006018D7">
      <w:r>
        <w:t>Línea 4 o 5</w:t>
      </w:r>
      <w:r w:rsidR="006018D7">
        <w:t>. Si alumno no responde correos, nos hemos de quedar con su información para invitarlo a nu</w:t>
      </w:r>
      <w:r w:rsidR="005B66C2">
        <w:t>evos eventos</w:t>
      </w:r>
      <w:r w:rsidR="006018D7">
        <w:t>.</w:t>
      </w:r>
    </w:p>
    <w:p w14:paraId="5FD398B3" w14:textId="285C3C7B" w:rsidR="006018D7" w:rsidRDefault="00494A15" w:rsidP="006018D7">
      <w:r>
        <w:t>Línea 6</w:t>
      </w:r>
      <w:r w:rsidR="006018D7">
        <w:t>: Si el alumno no viene a la entrevista, enviamos correo a alumno preguntándole por qué no vino, se le propone nueva cita, y volvemos a la línea 4.</w:t>
      </w:r>
    </w:p>
    <w:p w14:paraId="73BBBA03" w14:textId="0C411BF2" w:rsidR="00EC7B2E" w:rsidRDefault="00EC7B2E" w:rsidP="00EC7B2E">
      <w:pPr>
        <w:pStyle w:val="Ttulo3"/>
      </w:pPr>
      <w:bookmarkStart w:id="11" w:name="_Toc487023561"/>
      <w:r>
        <w:t>Suposiciones</w:t>
      </w:r>
      <w:bookmarkEnd w:id="11"/>
    </w:p>
    <w:p w14:paraId="13E05152" w14:textId="41777B68" w:rsidR="00A502D2" w:rsidRDefault="00E25093" w:rsidP="00577280">
      <w:pPr>
        <w:pStyle w:val="Prrafodelista"/>
        <w:numPr>
          <w:ilvl w:val="0"/>
          <w:numId w:val="5"/>
        </w:numPr>
      </w:pPr>
      <w:r>
        <w:t xml:space="preserve">Hay una web que </w:t>
      </w:r>
      <w:r w:rsidR="00DD0ECF">
        <w:t>tiene un formulario que re</w:t>
      </w:r>
      <w:r w:rsidR="004F4B21">
        <w:t>-</w:t>
      </w:r>
      <w:r w:rsidR="00DD0ECF">
        <w:t>capta</w:t>
      </w:r>
      <w:r>
        <w:t xml:space="preserve"> los pedidos de contacto.</w:t>
      </w:r>
    </w:p>
    <w:p w14:paraId="54F6FBB9" w14:textId="38D64B08" w:rsidR="00E20D41" w:rsidRDefault="00EC7B2E" w:rsidP="00EC7B2E">
      <w:pPr>
        <w:pStyle w:val="Ttulo3"/>
      </w:pPr>
      <w:bookmarkStart w:id="12" w:name="_Toc487023562"/>
      <w:r>
        <w:t>PreCondiciones</w:t>
      </w:r>
      <w:bookmarkEnd w:id="12"/>
    </w:p>
    <w:p w14:paraId="35D39BCC" w14:textId="656C3415" w:rsidR="007B2974" w:rsidRDefault="00E25093" w:rsidP="00577280">
      <w:pPr>
        <w:pStyle w:val="Prrafodelista"/>
        <w:numPr>
          <w:ilvl w:val="0"/>
          <w:numId w:val="5"/>
        </w:numPr>
      </w:pPr>
      <w:r>
        <w:t>Un alumno rellena un formulario en la web.</w:t>
      </w:r>
    </w:p>
    <w:p w14:paraId="0BCAC0A1" w14:textId="77777777" w:rsidR="00EC7B2E" w:rsidRDefault="00EC7B2E" w:rsidP="00EC7B2E">
      <w:bookmarkStart w:id="13" w:name="_Toc487023563"/>
      <w:r w:rsidRPr="00EC7B2E">
        <w:rPr>
          <w:rStyle w:val="Ttulo3Car"/>
        </w:rPr>
        <w:t>PostCondiciones</w:t>
      </w:r>
      <w:bookmarkEnd w:id="13"/>
      <w:r w:rsidR="007B2974">
        <w:t xml:space="preserve"> </w:t>
      </w:r>
    </w:p>
    <w:p w14:paraId="0BBBA433" w14:textId="77777777" w:rsidR="00EF4D07" w:rsidRDefault="00EF4D07" w:rsidP="00577280">
      <w:pPr>
        <w:pStyle w:val="Prrafodelista"/>
        <w:numPr>
          <w:ilvl w:val="0"/>
          <w:numId w:val="5"/>
        </w:numPr>
      </w:pPr>
      <w:r>
        <w:t>Un potencial alumno es captado y se preinscribirá al curso.</w:t>
      </w:r>
    </w:p>
    <w:p w14:paraId="0A0F10EC" w14:textId="22E930A6" w:rsidR="008C4FAC" w:rsidRDefault="008C4FAC" w:rsidP="008C4FAC">
      <w:pPr>
        <w:pStyle w:val="Ttulo3"/>
      </w:pPr>
      <w:bookmarkStart w:id="14" w:name="_Toc487023564"/>
      <w:r>
        <w:t>Business Rules</w:t>
      </w:r>
      <w:bookmarkEnd w:id="14"/>
    </w:p>
    <w:p w14:paraId="7F08EB79" w14:textId="0C06D5C8" w:rsidR="008C4FAC" w:rsidRDefault="005B66C2" w:rsidP="00577280">
      <w:pPr>
        <w:pStyle w:val="Prrafodelista"/>
        <w:numPr>
          <w:ilvl w:val="0"/>
          <w:numId w:val="7"/>
        </w:numPr>
      </w:pPr>
      <w:r>
        <w:t>No se han detectado.</w:t>
      </w:r>
    </w:p>
    <w:p w14:paraId="628B2390" w14:textId="325F7864" w:rsidR="0001646F" w:rsidRPr="00367FCC" w:rsidRDefault="0001646F" w:rsidP="0001646F">
      <w:pPr>
        <w:pStyle w:val="Ttulo2"/>
      </w:pPr>
      <w:bookmarkStart w:id="15" w:name="_Toc487023565"/>
      <w:r>
        <w:t>Procesar admisión.</w:t>
      </w:r>
      <w:bookmarkEnd w:id="15"/>
    </w:p>
    <w:p w14:paraId="0EE038BE" w14:textId="77777777" w:rsidR="0001646F" w:rsidRDefault="0001646F" w:rsidP="00577280">
      <w:pPr>
        <w:pStyle w:val="Prrafodelista"/>
        <w:numPr>
          <w:ilvl w:val="0"/>
          <w:numId w:val="5"/>
        </w:numPr>
      </w:pPr>
      <w:r w:rsidRPr="008749FE">
        <w:rPr>
          <w:b/>
        </w:rPr>
        <w:t>Actor</w:t>
      </w:r>
      <w:r>
        <w:rPr>
          <w:b/>
        </w:rPr>
        <w:t>es</w:t>
      </w:r>
      <w:r w:rsidRPr="008749FE">
        <w:rPr>
          <w:b/>
        </w:rPr>
        <w:t>:</w:t>
      </w:r>
      <w:r>
        <w:t xml:space="preserve"> Coordinador de estudios</w:t>
      </w:r>
    </w:p>
    <w:p w14:paraId="4AED9B0D" w14:textId="77777777" w:rsidR="0001646F" w:rsidRDefault="0001646F" w:rsidP="00577280">
      <w:pPr>
        <w:pStyle w:val="Prrafodelista"/>
        <w:numPr>
          <w:ilvl w:val="0"/>
          <w:numId w:val="5"/>
        </w:numPr>
      </w:pPr>
      <w:r>
        <w:rPr>
          <w:b/>
        </w:rPr>
        <w:t>Iteración</w:t>
      </w:r>
      <w:r w:rsidRPr="008749FE">
        <w:rPr>
          <w:b/>
        </w:rPr>
        <w:t>:</w:t>
      </w:r>
      <w:r>
        <w:t xml:space="preserve"> Facade</w:t>
      </w:r>
    </w:p>
    <w:p w14:paraId="18622D3F" w14:textId="534F4BD9" w:rsidR="0001646F" w:rsidRDefault="0001646F" w:rsidP="00577280">
      <w:pPr>
        <w:pStyle w:val="Prrafodelista"/>
        <w:numPr>
          <w:ilvl w:val="0"/>
          <w:numId w:val="5"/>
        </w:numPr>
      </w:pPr>
      <w:r w:rsidRPr="006065F0">
        <w:rPr>
          <w:b/>
        </w:rPr>
        <w:t>Resumen:</w:t>
      </w:r>
      <w:r>
        <w:t xml:space="preserve">  </w:t>
      </w:r>
      <w:r w:rsidRPr="0001646F">
        <w:t xml:space="preserve">Para algunos cursos, como másteres, se han de validar unos requerimientos mínimos para </w:t>
      </w:r>
      <w:r>
        <w:t>que el potencial alumno se pueda matricular</w:t>
      </w:r>
      <w:r w:rsidRPr="0001646F">
        <w:t xml:space="preserve"> y acabar de captarlo. Estos requerimientos dependen de cada Master.</w:t>
      </w:r>
      <w:r w:rsidR="00896149">
        <w:t xml:space="preserve"> Este caso de uso forma parte de algunos procesos de captación. Aquí especificamos como es este proceso.</w:t>
      </w:r>
    </w:p>
    <w:p w14:paraId="096E9678" w14:textId="77777777" w:rsidR="0001646F" w:rsidRDefault="0001646F" w:rsidP="0001646F">
      <w:pPr>
        <w:pStyle w:val="Ttulo3"/>
      </w:pPr>
      <w:bookmarkStart w:id="16" w:name="_Toc487023566"/>
      <w:r>
        <w:t>Flujo principal</w:t>
      </w:r>
      <w:bookmarkEnd w:id="16"/>
    </w:p>
    <w:p w14:paraId="30E692A5" w14:textId="77777777" w:rsidR="00896149" w:rsidRDefault="00896149" w:rsidP="00577280">
      <w:pPr>
        <w:pStyle w:val="Prrafodelista"/>
        <w:numPr>
          <w:ilvl w:val="0"/>
          <w:numId w:val="12"/>
        </w:numPr>
      </w:pPr>
      <w:r>
        <w:t>El Coordinador de estudios solicita al alumno mediante correo electrónico los siguientes documentos:</w:t>
      </w:r>
    </w:p>
    <w:p w14:paraId="45CB98A9" w14:textId="1B3815C4" w:rsidR="00896149" w:rsidRDefault="00896149" w:rsidP="00577280">
      <w:pPr>
        <w:pStyle w:val="Prrafodelista"/>
        <w:numPr>
          <w:ilvl w:val="1"/>
          <w:numId w:val="12"/>
        </w:numPr>
      </w:pPr>
      <w:r>
        <w:t>Carta de motivaciones.</w:t>
      </w:r>
    </w:p>
    <w:p w14:paraId="29524256" w14:textId="738AA72F" w:rsidR="00896149" w:rsidRDefault="00896149" w:rsidP="00577280">
      <w:pPr>
        <w:pStyle w:val="Prrafodelista"/>
        <w:numPr>
          <w:ilvl w:val="1"/>
          <w:numId w:val="12"/>
        </w:numPr>
      </w:pPr>
      <w:r>
        <w:t>Copia del Currículum Vitae.</w:t>
      </w:r>
    </w:p>
    <w:p w14:paraId="728F1F21" w14:textId="56E032CF" w:rsidR="0001646F" w:rsidRDefault="00896149" w:rsidP="00577280">
      <w:pPr>
        <w:pStyle w:val="Prrafodelista"/>
        <w:numPr>
          <w:ilvl w:val="1"/>
          <w:numId w:val="12"/>
        </w:numPr>
      </w:pPr>
      <w:r>
        <w:t>Copia del expediente académico.</w:t>
      </w:r>
    </w:p>
    <w:p w14:paraId="720A0716" w14:textId="54AF7391" w:rsidR="00896149" w:rsidRDefault="00896149" w:rsidP="00896149">
      <w:pPr>
        <w:pStyle w:val="Prrafodelista"/>
        <w:ind w:left="1004"/>
      </w:pPr>
      <w:r>
        <w:t>El alumno responde un correo con la información solicitada.</w:t>
      </w:r>
    </w:p>
    <w:p w14:paraId="69F16A20" w14:textId="092AA154" w:rsidR="00896149" w:rsidRDefault="00896149" w:rsidP="00577280">
      <w:pPr>
        <w:pStyle w:val="Prrafodelista"/>
        <w:numPr>
          <w:ilvl w:val="0"/>
          <w:numId w:val="12"/>
        </w:numPr>
      </w:pPr>
      <w:r>
        <w:lastRenderedPageBreak/>
        <w:t>El coordinador de estudios pasa la petición con su respectiva información a la comisión de evaluación. La comisión evalúa el caso.</w:t>
      </w:r>
    </w:p>
    <w:p w14:paraId="437BD83A" w14:textId="16CB4920" w:rsidR="00896149" w:rsidRDefault="00896149" w:rsidP="00577280">
      <w:pPr>
        <w:pStyle w:val="Prrafodelista"/>
        <w:numPr>
          <w:ilvl w:val="0"/>
          <w:numId w:val="12"/>
        </w:numPr>
      </w:pPr>
      <w:r>
        <w:t>La comisión aprueba el caso. Coordinador notifica por correo a potencial alumno de la aprobación. Potencial alumno puede matricularse.</w:t>
      </w:r>
    </w:p>
    <w:p w14:paraId="77AA3543" w14:textId="77777777" w:rsidR="0001646F" w:rsidRDefault="0001646F" w:rsidP="0001646F">
      <w:pPr>
        <w:pStyle w:val="Ttulo3"/>
      </w:pPr>
      <w:bookmarkStart w:id="17" w:name="_Toc487023567"/>
      <w:r>
        <w:t>Flujos alternativos</w:t>
      </w:r>
      <w:bookmarkEnd w:id="17"/>
    </w:p>
    <w:p w14:paraId="5936FA33" w14:textId="77777777" w:rsidR="00896149" w:rsidRDefault="00896149" w:rsidP="00577280">
      <w:pPr>
        <w:pStyle w:val="Prrafodelista"/>
        <w:numPr>
          <w:ilvl w:val="0"/>
          <w:numId w:val="13"/>
        </w:numPr>
      </w:pPr>
      <w:r>
        <w:t>El Coordinador de estudios solicita al alumno mediante correo electrónico los siguientes documentos:</w:t>
      </w:r>
    </w:p>
    <w:p w14:paraId="2D29699E" w14:textId="77777777" w:rsidR="00896149" w:rsidRDefault="00896149" w:rsidP="00577280">
      <w:pPr>
        <w:pStyle w:val="Prrafodelista"/>
        <w:numPr>
          <w:ilvl w:val="1"/>
          <w:numId w:val="13"/>
        </w:numPr>
      </w:pPr>
      <w:r>
        <w:t>Carta de motivaciones.</w:t>
      </w:r>
    </w:p>
    <w:p w14:paraId="28C5AC3D" w14:textId="77777777" w:rsidR="00896149" w:rsidRDefault="00896149" w:rsidP="00577280">
      <w:pPr>
        <w:pStyle w:val="Prrafodelista"/>
        <w:numPr>
          <w:ilvl w:val="1"/>
          <w:numId w:val="13"/>
        </w:numPr>
      </w:pPr>
      <w:r>
        <w:t>Copia del Currículum Vitae.</w:t>
      </w:r>
    </w:p>
    <w:p w14:paraId="426D71D5" w14:textId="77777777" w:rsidR="00896149" w:rsidRDefault="00896149" w:rsidP="00577280">
      <w:pPr>
        <w:pStyle w:val="Prrafodelista"/>
        <w:numPr>
          <w:ilvl w:val="1"/>
          <w:numId w:val="13"/>
        </w:numPr>
      </w:pPr>
      <w:r>
        <w:t>Copia del expediente académico.</w:t>
      </w:r>
    </w:p>
    <w:p w14:paraId="7BB4D1C4" w14:textId="77777777" w:rsidR="00896149" w:rsidRDefault="00896149" w:rsidP="00896149">
      <w:pPr>
        <w:pStyle w:val="Prrafodelista"/>
        <w:ind w:left="1004"/>
      </w:pPr>
      <w:r>
        <w:t>El alumno responde un correo con la información solicitada.</w:t>
      </w:r>
    </w:p>
    <w:p w14:paraId="62E040CA" w14:textId="77777777" w:rsidR="00896149" w:rsidRDefault="00896149" w:rsidP="00577280">
      <w:pPr>
        <w:pStyle w:val="Prrafodelista"/>
        <w:numPr>
          <w:ilvl w:val="0"/>
          <w:numId w:val="13"/>
        </w:numPr>
      </w:pPr>
      <w:r>
        <w:t>El coordinador de estudios pasa la petición con su respectiva información a la comisión de evaluación. La comisión evalúa el caso.</w:t>
      </w:r>
    </w:p>
    <w:p w14:paraId="5022777F" w14:textId="6E3DDBD4" w:rsidR="00896149" w:rsidRDefault="00896149" w:rsidP="00577280">
      <w:pPr>
        <w:pStyle w:val="Prrafodelista"/>
        <w:numPr>
          <w:ilvl w:val="0"/>
          <w:numId w:val="13"/>
        </w:numPr>
      </w:pPr>
      <w:r>
        <w:t>La comisión deniega el caso. Coordinador notifica por correo a potencial alumno de la evaluación no favorable.</w:t>
      </w:r>
    </w:p>
    <w:p w14:paraId="0692E751" w14:textId="77777777" w:rsidR="0001646F" w:rsidRDefault="0001646F" w:rsidP="0001646F">
      <w:pPr>
        <w:pStyle w:val="Ttulo3"/>
      </w:pPr>
      <w:bookmarkStart w:id="18" w:name="_Toc487023568"/>
      <w:r>
        <w:t>Excepciones</w:t>
      </w:r>
      <w:bookmarkEnd w:id="18"/>
    </w:p>
    <w:p w14:paraId="4CC0BDA1" w14:textId="77777777" w:rsidR="0001646F" w:rsidRPr="00E77790" w:rsidRDefault="0001646F" w:rsidP="0001646F">
      <w:r>
        <w:t>No se han detectado.</w:t>
      </w:r>
    </w:p>
    <w:p w14:paraId="1937B3F7" w14:textId="77777777" w:rsidR="0001646F" w:rsidRDefault="0001646F" w:rsidP="0001646F">
      <w:pPr>
        <w:pStyle w:val="Ttulo3"/>
      </w:pPr>
      <w:bookmarkStart w:id="19" w:name="_Toc487023569"/>
      <w:r>
        <w:t>Suposiciones</w:t>
      </w:r>
      <w:bookmarkEnd w:id="19"/>
    </w:p>
    <w:p w14:paraId="08FFC27B" w14:textId="1FD56775" w:rsidR="0001646F" w:rsidRPr="002D5B07" w:rsidRDefault="00896149" w:rsidP="00577280">
      <w:pPr>
        <w:pStyle w:val="Prrafodelista"/>
        <w:numPr>
          <w:ilvl w:val="0"/>
          <w:numId w:val="14"/>
        </w:numPr>
      </w:pPr>
      <w:r>
        <w:t>Existe una comisión de evaluación que realiza un estudio del caso, que desconocemos como funciona, pero nos aprueba o deniega los casos.</w:t>
      </w:r>
    </w:p>
    <w:p w14:paraId="56D4A18E" w14:textId="77777777" w:rsidR="0001646F" w:rsidRDefault="0001646F" w:rsidP="0001646F">
      <w:pPr>
        <w:pStyle w:val="Ttulo3"/>
      </w:pPr>
      <w:bookmarkStart w:id="20" w:name="_Toc487023570"/>
      <w:r>
        <w:t>PreCondiciones</w:t>
      </w:r>
      <w:bookmarkEnd w:id="20"/>
    </w:p>
    <w:p w14:paraId="36469941" w14:textId="6A34DFE5" w:rsidR="0001646F" w:rsidRPr="0001646F" w:rsidRDefault="00C7683A" w:rsidP="00577280">
      <w:pPr>
        <w:pStyle w:val="Prrafodelista"/>
        <w:numPr>
          <w:ilvl w:val="0"/>
          <w:numId w:val="14"/>
        </w:numPr>
      </w:pPr>
      <w:r>
        <w:t>Ha de haber un potencial alumno interesado en un curso que requiera de este proceso.</w:t>
      </w:r>
    </w:p>
    <w:p w14:paraId="4D723631" w14:textId="77777777" w:rsidR="0001646F" w:rsidRDefault="0001646F" w:rsidP="0001646F">
      <w:bookmarkStart w:id="21" w:name="_Toc487023571"/>
      <w:r w:rsidRPr="00EC7B2E">
        <w:rPr>
          <w:rStyle w:val="Ttulo3Car"/>
        </w:rPr>
        <w:t>PostCondiciones</w:t>
      </w:r>
      <w:bookmarkEnd w:id="21"/>
      <w:r>
        <w:t xml:space="preserve"> </w:t>
      </w:r>
    </w:p>
    <w:p w14:paraId="3195DF00" w14:textId="62AE4CEC" w:rsidR="0001646F" w:rsidRDefault="0001646F" w:rsidP="00577280">
      <w:pPr>
        <w:pStyle w:val="Prrafodelista"/>
        <w:numPr>
          <w:ilvl w:val="0"/>
          <w:numId w:val="5"/>
        </w:numPr>
      </w:pPr>
      <w:r>
        <w:t xml:space="preserve">Un potencial alumno recibirá </w:t>
      </w:r>
      <w:r w:rsidR="00C7683A">
        <w:t>la aprobación o denegación para apuntarse al curso</w:t>
      </w:r>
      <w:r>
        <w:t>.</w:t>
      </w:r>
    </w:p>
    <w:p w14:paraId="5D98DDBD" w14:textId="77777777" w:rsidR="0001646F" w:rsidRDefault="0001646F" w:rsidP="0001646F">
      <w:pPr>
        <w:pStyle w:val="Ttulo3"/>
      </w:pPr>
      <w:bookmarkStart w:id="22" w:name="_Toc487023572"/>
      <w:r>
        <w:t>Business Rules</w:t>
      </w:r>
      <w:bookmarkEnd w:id="22"/>
    </w:p>
    <w:p w14:paraId="4C7F743A" w14:textId="77777777" w:rsidR="0001646F" w:rsidRDefault="0001646F" w:rsidP="00577280">
      <w:pPr>
        <w:pStyle w:val="Prrafodelista"/>
        <w:numPr>
          <w:ilvl w:val="0"/>
          <w:numId w:val="7"/>
        </w:numPr>
      </w:pPr>
      <w:r>
        <w:t>No se han detectado.</w:t>
      </w:r>
    </w:p>
    <w:p w14:paraId="78A1FE0D" w14:textId="73F8E0E7" w:rsidR="006065F0" w:rsidRDefault="00CA37FD" w:rsidP="00CA37FD">
      <w:pPr>
        <w:pStyle w:val="Ttulo1"/>
      </w:pPr>
      <w:bookmarkStart w:id="23" w:name="_Toc487023573"/>
      <w:r>
        <w:lastRenderedPageBreak/>
        <w:t>Casos de uso To-Be</w:t>
      </w:r>
      <w:bookmarkEnd w:id="23"/>
    </w:p>
    <w:p w14:paraId="6C30C300" w14:textId="5FA8C93A" w:rsidR="00B837D5" w:rsidRDefault="00B837D5" w:rsidP="00673DCA">
      <w:r>
        <w:object w:dxaOrig="11371" w:dyaOrig="9045" w14:anchorId="6E0A057C">
          <v:shape id="_x0000_i1026" type="#_x0000_t75" style="width:424.5pt;height:338.25pt" o:ole="">
            <v:imagedata r:id="rId13" o:title=""/>
          </v:shape>
          <o:OLEObject Type="Embed" ProgID="Visio.Drawing.15" ShapeID="_x0000_i1026" DrawAspect="Content" ObjectID="_1560765408" r:id="rId14"/>
        </w:object>
      </w:r>
    </w:p>
    <w:p w14:paraId="5A9AE646" w14:textId="77777777" w:rsidR="00802942" w:rsidRDefault="00802942" w:rsidP="00802942">
      <w:pPr>
        <w:pStyle w:val="Ttulo3"/>
      </w:pPr>
      <w:bookmarkStart w:id="24" w:name="_Toc487023574"/>
      <w:r>
        <w:lastRenderedPageBreak/>
        <w:t>Diagrama de clases</w:t>
      </w:r>
      <w:bookmarkEnd w:id="24"/>
    </w:p>
    <w:p w14:paraId="0380F89B" w14:textId="77777777" w:rsidR="00802942" w:rsidRDefault="00802942" w:rsidP="00802942">
      <w:r>
        <w:object w:dxaOrig="18811" w:dyaOrig="11191" w14:anchorId="115EA7FF">
          <v:shape id="_x0000_i1027" type="#_x0000_t75" style="width:425.25pt;height:252.75pt" o:ole="">
            <v:imagedata r:id="rId15" o:title=""/>
          </v:shape>
          <o:OLEObject Type="Embed" ProgID="Visio.Drawing.15" ShapeID="_x0000_i1027" DrawAspect="Content" ObjectID="_1560765409" r:id="rId16"/>
        </w:object>
      </w:r>
    </w:p>
    <w:sectPr w:rsidR="00802942" w:rsidSect="008167ED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Juan Ignacio Avendaño Huergo" w:date="2017-05-16T13:13:00Z" w:initials="JIAH">
    <w:p w14:paraId="072D176E" w14:textId="41368575" w:rsidR="00F765D9" w:rsidRDefault="00F765D9">
      <w:pPr>
        <w:pStyle w:val="Textocomentario"/>
      </w:pPr>
      <w:r>
        <w:rPr>
          <w:rStyle w:val="Refdecomentario"/>
        </w:rPr>
        <w:annotationRef/>
      </w:r>
      <w:r>
        <w:t>Yo creo que son 3 con varios flujos alternativos.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2D176E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871B7" w14:textId="77777777" w:rsidR="00427160" w:rsidRDefault="00427160" w:rsidP="0057772E">
      <w:r>
        <w:separator/>
      </w:r>
    </w:p>
  </w:endnote>
  <w:endnote w:type="continuationSeparator" w:id="0">
    <w:p w14:paraId="30B9BFC3" w14:textId="77777777" w:rsidR="00427160" w:rsidRDefault="00427160" w:rsidP="0057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icksand">
    <w:altName w:val="Times New Roman"/>
    <w:panose1 w:val="00000000000000000000"/>
    <w:charset w:val="00"/>
    <w:family w:val="modern"/>
    <w:notTrueType/>
    <w:pitch w:val="variable"/>
    <w:sig w:usb0="800000AF" w:usb1="00000008" w:usb2="00000000" w:usb3="00000000" w:csb0="0000011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  <w:color w:val="1F4E79" w:themeColor="accent1" w:themeShade="80"/>
        <w:sz w:val="20"/>
        <w:szCs w:val="20"/>
      </w:rPr>
      <w:id w:val="2123804315"/>
      <w:docPartObj>
        <w:docPartGallery w:val="Page Numbers (Bottom of Page)"/>
        <w:docPartUnique/>
      </w:docPartObj>
    </w:sdtPr>
    <w:sdtEndPr/>
    <w:sdtContent>
      <w:p w14:paraId="5993CE31" w14:textId="5E09B5FB" w:rsidR="00F765D9" w:rsidRPr="009073E4" w:rsidRDefault="00F765D9" w:rsidP="009073E4">
        <w:pPr>
          <w:pStyle w:val="Piedepgina"/>
          <w:rPr>
            <w:noProof/>
            <w:color w:val="auto"/>
            <w:sz w:val="20"/>
            <w:szCs w:val="20"/>
          </w:rPr>
        </w:pPr>
        <w:r>
          <w:rPr>
            <w:noProof/>
            <w:color w:val="1F4E79" w:themeColor="accent1" w:themeShade="80"/>
            <w:sz w:val="20"/>
            <w:szCs w:val="20"/>
          </w:rPr>
          <w:t xml:space="preserve">                 </w:t>
        </w:r>
        <w:r w:rsidRPr="0049433E">
          <w:rPr>
            <w:noProof/>
            <w:color w:val="auto"/>
            <w:sz w:val="20"/>
            <w:szCs w:val="20"/>
          </w:rPr>
          <w:t>Proyecto de</w:t>
        </w:r>
        <w:r>
          <w:rPr>
            <w:noProof/>
            <w:color w:val="auto"/>
            <w:sz w:val="20"/>
            <w:szCs w:val="20"/>
          </w:rPr>
          <w:t xml:space="preserve"> desarrollo Web</w:t>
        </w:r>
        <w:r w:rsidRPr="0049433E">
          <w:rPr>
            <w:noProof/>
            <w:color w:val="auto"/>
            <w:sz w:val="20"/>
            <w:szCs w:val="20"/>
          </w:rPr>
          <w:tab/>
          <w:t xml:space="preserve">Página </w:t>
        </w:r>
        <w:r w:rsidRPr="0049433E">
          <w:rPr>
            <w:noProof/>
            <w:color w:val="auto"/>
            <w:sz w:val="20"/>
            <w:szCs w:val="20"/>
          </w:rPr>
          <w:fldChar w:fldCharType="begin"/>
        </w:r>
        <w:r w:rsidRPr="0049433E">
          <w:rPr>
            <w:noProof/>
            <w:color w:val="auto"/>
            <w:sz w:val="20"/>
            <w:szCs w:val="20"/>
          </w:rPr>
          <w:instrText>PAGE   \* MERGEFORMAT</w:instrText>
        </w:r>
        <w:r w:rsidRPr="0049433E">
          <w:rPr>
            <w:noProof/>
            <w:color w:val="auto"/>
            <w:sz w:val="20"/>
            <w:szCs w:val="20"/>
          </w:rPr>
          <w:fldChar w:fldCharType="separate"/>
        </w:r>
        <w:r w:rsidR="004F4B21">
          <w:rPr>
            <w:noProof/>
            <w:color w:val="auto"/>
            <w:sz w:val="20"/>
            <w:szCs w:val="20"/>
          </w:rPr>
          <w:t>8</w:t>
        </w:r>
        <w:r w:rsidRPr="0049433E">
          <w:rPr>
            <w:noProof/>
            <w:color w:val="auto"/>
            <w:sz w:val="20"/>
            <w:szCs w:val="20"/>
          </w:rPr>
          <w:fldChar w:fldCharType="end"/>
        </w:r>
      </w:p>
    </w:sdtContent>
  </w:sdt>
  <w:p w14:paraId="165A23BE" w14:textId="77777777" w:rsidR="00F765D9" w:rsidRDefault="00F765D9" w:rsidP="0049433E">
    <w:pP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89870" w14:textId="77777777" w:rsidR="00427160" w:rsidRDefault="00427160" w:rsidP="0057772E">
      <w:r>
        <w:separator/>
      </w:r>
    </w:p>
  </w:footnote>
  <w:footnote w:type="continuationSeparator" w:id="0">
    <w:p w14:paraId="3026174A" w14:textId="77777777" w:rsidR="00427160" w:rsidRDefault="00427160" w:rsidP="00577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09994" w14:textId="17A95156" w:rsidR="00F765D9" w:rsidRDefault="00F765D9" w:rsidP="00206B50">
    <w:pPr>
      <w:pStyle w:val="Encabezado"/>
      <w:jc w:val="center"/>
      <w:rPr>
        <w:noProof/>
        <w:color w:val="1F4E79" w:themeColor="accent1" w:themeShade="80"/>
        <w:sz w:val="20"/>
        <w:szCs w:val="20"/>
      </w:rPr>
    </w:pPr>
    <w:r>
      <w:rPr>
        <w:noProof/>
        <w:color w:val="1F4E79" w:themeColor="accent1" w:themeShade="80"/>
        <w:sz w:val="20"/>
        <w:szCs w:val="20"/>
      </w:rPr>
      <w:t xml:space="preserve">        </w:t>
    </w:r>
  </w:p>
  <w:p w14:paraId="2040A1DA" w14:textId="77777777" w:rsidR="00F765D9" w:rsidRDefault="00F765D9" w:rsidP="00673E37">
    <w:pPr>
      <w:pStyle w:val="Encabezado"/>
      <w:tabs>
        <w:tab w:val="left" w:pos="5010"/>
      </w:tabs>
      <w:rPr>
        <w:noProof/>
        <w:color w:val="1F4E79" w:themeColor="accent1" w:themeShade="80"/>
        <w:sz w:val="20"/>
        <w:szCs w:val="20"/>
      </w:rPr>
    </w:pPr>
    <w:r>
      <w:rPr>
        <w:noProof/>
        <w:color w:val="1F4E79" w:themeColor="accent1" w:themeShade="80"/>
        <w:sz w:val="20"/>
        <w:szCs w:val="20"/>
      </w:rPr>
      <w:tab/>
    </w:r>
  </w:p>
  <w:p w14:paraId="6A8DEEED" w14:textId="77777777" w:rsidR="00F765D9" w:rsidRPr="0049433E" w:rsidRDefault="00F765D9" w:rsidP="00291C53">
    <w:pPr>
      <w:pStyle w:val="Encabezado"/>
      <w:tabs>
        <w:tab w:val="left" w:pos="345"/>
        <w:tab w:val="left" w:pos="645"/>
      </w:tabs>
      <w:rPr>
        <w:color w:val="1F4E79" w:themeColor="accent1" w:themeShade="80"/>
        <w:sz w:val="20"/>
        <w:szCs w:val="20"/>
      </w:rPr>
    </w:pPr>
    <w:r>
      <w:rPr>
        <w:noProof/>
        <w:color w:val="1F4E79" w:themeColor="accent1" w:themeShade="80"/>
        <w:sz w:val="20"/>
        <w:szCs w:val="20"/>
      </w:rPr>
      <w:tab/>
    </w:r>
    <w:r>
      <w:rPr>
        <w:noProof/>
        <w:color w:val="1F4E79" w:themeColor="accent1" w:themeShade="80"/>
        <w:sz w:val="20"/>
        <w:szCs w:val="20"/>
      </w:rPr>
      <w:tab/>
    </w:r>
    <w:r>
      <w:rPr>
        <w:noProof/>
        <w:color w:val="1F4E79" w:themeColor="accent1" w:themeShade="80"/>
        <w:sz w:val="20"/>
        <w:szCs w:val="20"/>
      </w:rPr>
      <w:tab/>
      <w:t xml:space="preserve">  </w:t>
    </w:r>
    <w:r>
      <w:rPr>
        <w:rFonts w:ascii="Trebuchet MS" w:hAnsi="Trebuchet MS" w:cs="Arial"/>
        <w:noProof/>
        <w:color w:val="0000FF"/>
        <w:sz w:val="18"/>
        <w:szCs w:val="18"/>
      </w:rPr>
      <w:t xml:space="preserve">          </w:t>
    </w:r>
  </w:p>
  <w:p w14:paraId="6213E5EB" w14:textId="77777777" w:rsidR="00F765D9" w:rsidRPr="0049433E" w:rsidRDefault="00F765D9" w:rsidP="00291C53">
    <w:pPr>
      <w:ind w:firstLine="708"/>
      <w:rPr>
        <w:color w:val="1F4E79" w:themeColor="accent1" w:themeShade="80"/>
        <w:sz w:val="20"/>
        <w:szCs w:val="20"/>
      </w:rPr>
    </w:pPr>
  </w:p>
  <w:p w14:paraId="306850D3" w14:textId="77777777" w:rsidR="00F765D9" w:rsidRDefault="00F765D9">
    <w:pPr>
      <w:rPr>
        <w:color w:val="1F4E79" w:themeColor="accent1" w:themeShade="80"/>
        <w:sz w:val="20"/>
        <w:szCs w:val="20"/>
      </w:rPr>
    </w:pPr>
  </w:p>
  <w:p w14:paraId="2CF16A12" w14:textId="77777777" w:rsidR="00F765D9" w:rsidRDefault="00F765D9">
    <w:pPr>
      <w:rPr>
        <w:color w:val="1F4E79" w:themeColor="accent1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75D4"/>
    <w:multiLevelType w:val="hybridMultilevel"/>
    <w:tmpl w:val="4E8A87CC"/>
    <w:lvl w:ilvl="0" w:tplc="A5A4F934">
      <w:start w:val="6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2B21"/>
    <w:multiLevelType w:val="multilevel"/>
    <w:tmpl w:val="E570A34A"/>
    <w:lvl w:ilvl="0">
      <w:start w:val="1"/>
      <w:numFmt w:val="decimal"/>
      <w:pStyle w:val="Seccinysubseccin"/>
      <w:isLgl/>
      <w:lvlText w:val="%1."/>
      <w:lvlJc w:val="left"/>
      <w:pPr>
        <w:tabs>
          <w:tab w:val="num" w:pos="567"/>
        </w:tabs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048D44F9"/>
    <w:multiLevelType w:val="hybridMultilevel"/>
    <w:tmpl w:val="68C4856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93E3F09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C9428F8"/>
    <w:multiLevelType w:val="hybridMultilevel"/>
    <w:tmpl w:val="F3DA9C1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14C4D10"/>
    <w:multiLevelType w:val="hybridMultilevel"/>
    <w:tmpl w:val="68C4856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212763F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76522E6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C6A4BCA"/>
    <w:multiLevelType w:val="hybridMultilevel"/>
    <w:tmpl w:val="A650CEF8"/>
    <w:lvl w:ilvl="0" w:tplc="9A94C886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C3E14"/>
    <w:multiLevelType w:val="hybridMultilevel"/>
    <w:tmpl w:val="3034C60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1E943B9C"/>
    <w:multiLevelType w:val="hybridMultilevel"/>
    <w:tmpl w:val="3034C60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0C97243"/>
    <w:multiLevelType w:val="hybridMultilevel"/>
    <w:tmpl w:val="6B64586C"/>
    <w:lvl w:ilvl="0" w:tplc="EF529CA8">
      <w:start w:val="6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056A9"/>
    <w:multiLevelType w:val="hybridMultilevel"/>
    <w:tmpl w:val="9D8A3ED8"/>
    <w:lvl w:ilvl="0" w:tplc="09463FF6">
      <w:start w:val="6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26335"/>
    <w:multiLevelType w:val="hybridMultilevel"/>
    <w:tmpl w:val="CF7A01D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BB74AA2"/>
    <w:multiLevelType w:val="hybridMultilevel"/>
    <w:tmpl w:val="F3DA9C1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FE36325"/>
    <w:multiLevelType w:val="hybridMultilevel"/>
    <w:tmpl w:val="CF7A01D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2983117"/>
    <w:multiLevelType w:val="hybridMultilevel"/>
    <w:tmpl w:val="28743F86"/>
    <w:lvl w:ilvl="0" w:tplc="FFFFFFFF">
      <w:start w:val="1"/>
      <w:numFmt w:val="bullet"/>
      <w:pStyle w:val="Puntos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062B4"/>
    <w:multiLevelType w:val="hybridMultilevel"/>
    <w:tmpl w:val="9A6CB616"/>
    <w:lvl w:ilvl="0" w:tplc="2F1837F0">
      <w:start w:val="6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D68A4"/>
    <w:multiLevelType w:val="hybridMultilevel"/>
    <w:tmpl w:val="47D04DC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EC43754"/>
    <w:multiLevelType w:val="hybridMultilevel"/>
    <w:tmpl w:val="F3DA9C1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F37664B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FC06694"/>
    <w:multiLevelType w:val="hybridMultilevel"/>
    <w:tmpl w:val="56BAA4D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1C14A74"/>
    <w:multiLevelType w:val="hybridMultilevel"/>
    <w:tmpl w:val="2C8E9A8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A893DC5"/>
    <w:multiLevelType w:val="hybridMultilevel"/>
    <w:tmpl w:val="3034C60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C441422"/>
    <w:multiLevelType w:val="hybridMultilevel"/>
    <w:tmpl w:val="8A08F860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1E45CAB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54E5AC2"/>
    <w:multiLevelType w:val="hybridMultilevel"/>
    <w:tmpl w:val="68C4856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9597568"/>
    <w:multiLevelType w:val="multilevel"/>
    <w:tmpl w:val="AC7C9CC6"/>
    <w:lvl w:ilvl="0">
      <w:start w:val="1"/>
      <w:numFmt w:val="bullet"/>
      <w:pStyle w:val="PrrafodetextoFiguras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6600"/>
        <w:u w:val="none"/>
      </w:rPr>
    </w:lvl>
    <w:lvl w:ilvl="1">
      <w:start w:val="1"/>
      <w:numFmt w:val="none"/>
      <w:lvlText w:val="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BC6097E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DF96D79"/>
    <w:multiLevelType w:val="hybridMultilevel"/>
    <w:tmpl w:val="F3DA9C1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F075117"/>
    <w:multiLevelType w:val="hybridMultilevel"/>
    <w:tmpl w:val="56BAA4D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0556598"/>
    <w:multiLevelType w:val="hybridMultilevel"/>
    <w:tmpl w:val="3034C60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58A1B0D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7F15CA0"/>
    <w:multiLevelType w:val="hybridMultilevel"/>
    <w:tmpl w:val="3034C60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CED0A3B"/>
    <w:multiLevelType w:val="hybridMultilevel"/>
    <w:tmpl w:val="56BAA4D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16B7616"/>
    <w:multiLevelType w:val="multilevel"/>
    <w:tmpl w:val="36967BFA"/>
    <w:lvl w:ilvl="0">
      <w:start w:val="1"/>
      <w:numFmt w:val="bullet"/>
      <w:pStyle w:val="PrrafodetextoPuntos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6600"/>
        <w:u w:val="none"/>
      </w:rPr>
    </w:lvl>
    <w:lvl w:ilvl="1">
      <w:start w:val="1"/>
      <w:numFmt w:val="none"/>
      <w:lvlText w:val="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25F04D1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760E5647"/>
    <w:multiLevelType w:val="hybridMultilevel"/>
    <w:tmpl w:val="324E4A7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9E80282"/>
    <w:multiLevelType w:val="hybridMultilevel"/>
    <w:tmpl w:val="5FDE4B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9EF0E3C"/>
    <w:multiLevelType w:val="hybridMultilevel"/>
    <w:tmpl w:val="F3DA9C1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7ACA5789"/>
    <w:multiLevelType w:val="hybridMultilevel"/>
    <w:tmpl w:val="68C4856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E2E0F44"/>
    <w:multiLevelType w:val="hybridMultilevel"/>
    <w:tmpl w:val="CF7A01D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E903F53"/>
    <w:multiLevelType w:val="hybridMultilevel"/>
    <w:tmpl w:val="9A86A96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5"/>
  </w:num>
  <w:num w:numId="2">
    <w:abstractNumId w:val="16"/>
  </w:num>
  <w:num w:numId="3">
    <w:abstractNumId w:val="27"/>
  </w:num>
  <w:num w:numId="4">
    <w:abstractNumId w:val="1"/>
  </w:num>
  <w:num w:numId="5">
    <w:abstractNumId w:val="38"/>
  </w:num>
  <w:num w:numId="6">
    <w:abstractNumId w:val="6"/>
  </w:num>
  <w:num w:numId="7">
    <w:abstractNumId w:val="21"/>
  </w:num>
  <w:num w:numId="8">
    <w:abstractNumId w:val="25"/>
  </w:num>
  <w:num w:numId="9">
    <w:abstractNumId w:val="3"/>
  </w:num>
  <w:num w:numId="10">
    <w:abstractNumId w:val="19"/>
  </w:num>
  <w:num w:numId="11">
    <w:abstractNumId w:val="36"/>
  </w:num>
  <w:num w:numId="12">
    <w:abstractNumId w:val="5"/>
  </w:num>
  <w:num w:numId="13">
    <w:abstractNumId w:val="26"/>
  </w:num>
  <w:num w:numId="14">
    <w:abstractNumId w:val="37"/>
  </w:num>
  <w:num w:numId="15">
    <w:abstractNumId w:val="28"/>
  </w:num>
  <w:num w:numId="16">
    <w:abstractNumId w:val="7"/>
  </w:num>
  <w:num w:numId="17">
    <w:abstractNumId w:val="32"/>
  </w:num>
  <w:num w:numId="18">
    <w:abstractNumId w:val="9"/>
  </w:num>
  <w:num w:numId="19">
    <w:abstractNumId w:val="33"/>
  </w:num>
  <w:num w:numId="20">
    <w:abstractNumId w:val="23"/>
  </w:num>
  <w:num w:numId="21">
    <w:abstractNumId w:val="10"/>
  </w:num>
  <w:num w:numId="22">
    <w:abstractNumId w:val="13"/>
  </w:num>
  <w:num w:numId="23">
    <w:abstractNumId w:val="15"/>
  </w:num>
  <w:num w:numId="24">
    <w:abstractNumId w:val="34"/>
  </w:num>
  <w:num w:numId="25">
    <w:abstractNumId w:val="42"/>
  </w:num>
  <w:num w:numId="26">
    <w:abstractNumId w:val="18"/>
  </w:num>
  <w:num w:numId="27">
    <w:abstractNumId w:val="2"/>
  </w:num>
  <w:num w:numId="28">
    <w:abstractNumId w:val="40"/>
  </w:num>
  <w:num w:numId="29">
    <w:abstractNumId w:val="30"/>
  </w:num>
  <w:num w:numId="30">
    <w:abstractNumId w:val="4"/>
  </w:num>
  <w:num w:numId="31">
    <w:abstractNumId w:val="20"/>
  </w:num>
  <w:num w:numId="32">
    <w:abstractNumId w:val="8"/>
  </w:num>
  <w:num w:numId="33">
    <w:abstractNumId w:val="8"/>
    <w:lvlOverride w:ilvl="0">
      <w:startOverride w:val="1"/>
    </w:lvlOverride>
  </w:num>
  <w:num w:numId="34">
    <w:abstractNumId w:val="39"/>
  </w:num>
  <w:num w:numId="35">
    <w:abstractNumId w:val="24"/>
  </w:num>
  <w:num w:numId="36">
    <w:abstractNumId w:val="14"/>
  </w:num>
  <w:num w:numId="37">
    <w:abstractNumId w:val="29"/>
  </w:num>
  <w:num w:numId="38">
    <w:abstractNumId w:val="31"/>
  </w:num>
  <w:num w:numId="39">
    <w:abstractNumId w:val="41"/>
  </w:num>
  <w:num w:numId="40">
    <w:abstractNumId w:val="12"/>
  </w:num>
  <w:num w:numId="41">
    <w:abstractNumId w:val="0"/>
  </w:num>
  <w:num w:numId="42">
    <w:abstractNumId w:val="11"/>
  </w:num>
  <w:num w:numId="43">
    <w:abstractNumId w:val="17"/>
  </w:num>
  <w:num w:numId="44">
    <w:abstractNumId w:val="22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an Ignacio Avendaño Huergo">
    <w15:presenceInfo w15:providerId="Windows Live" w15:userId="0feb6ceaa39b70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3D"/>
    <w:rsid w:val="00007075"/>
    <w:rsid w:val="00007300"/>
    <w:rsid w:val="00011423"/>
    <w:rsid w:val="0001646F"/>
    <w:rsid w:val="00024217"/>
    <w:rsid w:val="000258EB"/>
    <w:rsid w:val="00026AAE"/>
    <w:rsid w:val="000348AC"/>
    <w:rsid w:val="00034C34"/>
    <w:rsid w:val="00034E02"/>
    <w:rsid w:val="00040F3E"/>
    <w:rsid w:val="00056E69"/>
    <w:rsid w:val="00060682"/>
    <w:rsid w:val="00060D26"/>
    <w:rsid w:val="00081A96"/>
    <w:rsid w:val="00083D7A"/>
    <w:rsid w:val="000865DC"/>
    <w:rsid w:val="00086EA9"/>
    <w:rsid w:val="00091C56"/>
    <w:rsid w:val="00095E7E"/>
    <w:rsid w:val="00097989"/>
    <w:rsid w:val="000B1692"/>
    <w:rsid w:val="000B291E"/>
    <w:rsid w:val="000B5330"/>
    <w:rsid w:val="000B7401"/>
    <w:rsid w:val="000C4FDD"/>
    <w:rsid w:val="000D18E0"/>
    <w:rsid w:val="000D5612"/>
    <w:rsid w:val="000D5BF5"/>
    <w:rsid w:val="000D7465"/>
    <w:rsid w:val="000E0A93"/>
    <w:rsid w:val="000E6296"/>
    <w:rsid w:val="000E6E79"/>
    <w:rsid w:val="000F6270"/>
    <w:rsid w:val="001105D0"/>
    <w:rsid w:val="00110AFF"/>
    <w:rsid w:val="001127F7"/>
    <w:rsid w:val="00114652"/>
    <w:rsid w:val="00121088"/>
    <w:rsid w:val="00123687"/>
    <w:rsid w:val="0012636D"/>
    <w:rsid w:val="00140E5B"/>
    <w:rsid w:val="00146CCD"/>
    <w:rsid w:val="0016542E"/>
    <w:rsid w:val="001675A9"/>
    <w:rsid w:val="00174546"/>
    <w:rsid w:val="0018181E"/>
    <w:rsid w:val="001838E8"/>
    <w:rsid w:val="0019378D"/>
    <w:rsid w:val="00194939"/>
    <w:rsid w:val="0019588D"/>
    <w:rsid w:val="001959FE"/>
    <w:rsid w:val="001A019E"/>
    <w:rsid w:val="001A1634"/>
    <w:rsid w:val="001A27E1"/>
    <w:rsid w:val="001A5B85"/>
    <w:rsid w:val="001A68C3"/>
    <w:rsid w:val="001A6A37"/>
    <w:rsid w:val="001B4197"/>
    <w:rsid w:val="001C3906"/>
    <w:rsid w:val="001C4616"/>
    <w:rsid w:val="001C5DFD"/>
    <w:rsid w:val="001D12EE"/>
    <w:rsid w:val="001D6CEF"/>
    <w:rsid w:val="001D7D94"/>
    <w:rsid w:val="001E46E3"/>
    <w:rsid w:val="001F4E0F"/>
    <w:rsid w:val="0020093E"/>
    <w:rsid w:val="002060B0"/>
    <w:rsid w:val="00206807"/>
    <w:rsid w:val="00206B50"/>
    <w:rsid w:val="00212B60"/>
    <w:rsid w:val="002139D4"/>
    <w:rsid w:val="0022382B"/>
    <w:rsid w:val="00236A47"/>
    <w:rsid w:val="00241E09"/>
    <w:rsid w:val="0024287F"/>
    <w:rsid w:val="0024570B"/>
    <w:rsid w:val="002600F4"/>
    <w:rsid w:val="00260159"/>
    <w:rsid w:val="0026072C"/>
    <w:rsid w:val="00264BFB"/>
    <w:rsid w:val="0027055F"/>
    <w:rsid w:val="00274C28"/>
    <w:rsid w:val="002767C6"/>
    <w:rsid w:val="00281CD1"/>
    <w:rsid w:val="00284499"/>
    <w:rsid w:val="002869A3"/>
    <w:rsid w:val="00291C53"/>
    <w:rsid w:val="00294875"/>
    <w:rsid w:val="002A0087"/>
    <w:rsid w:val="002A1253"/>
    <w:rsid w:val="002A498D"/>
    <w:rsid w:val="002B558E"/>
    <w:rsid w:val="002C35F6"/>
    <w:rsid w:val="002C5BD8"/>
    <w:rsid w:val="002D12F9"/>
    <w:rsid w:val="002D3513"/>
    <w:rsid w:val="002D5B07"/>
    <w:rsid w:val="002D79C7"/>
    <w:rsid w:val="002E10EB"/>
    <w:rsid w:val="002E3429"/>
    <w:rsid w:val="002F130A"/>
    <w:rsid w:val="002F506B"/>
    <w:rsid w:val="002F6367"/>
    <w:rsid w:val="002F6466"/>
    <w:rsid w:val="003148C1"/>
    <w:rsid w:val="00314B93"/>
    <w:rsid w:val="0032186C"/>
    <w:rsid w:val="0032282B"/>
    <w:rsid w:val="00322FA2"/>
    <w:rsid w:val="00331E05"/>
    <w:rsid w:val="003335FC"/>
    <w:rsid w:val="00340CE7"/>
    <w:rsid w:val="00344690"/>
    <w:rsid w:val="00344BC6"/>
    <w:rsid w:val="00352831"/>
    <w:rsid w:val="00352EE4"/>
    <w:rsid w:val="0035348E"/>
    <w:rsid w:val="00353C12"/>
    <w:rsid w:val="00356C7E"/>
    <w:rsid w:val="00367FCC"/>
    <w:rsid w:val="0037216E"/>
    <w:rsid w:val="00380B7D"/>
    <w:rsid w:val="00383132"/>
    <w:rsid w:val="00385B31"/>
    <w:rsid w:val="003C1904"/>
    <w:rsid w:val="003C5761"/>
    <w:rsid w:val="003D1A58"/>
    <w:rsid w:val="003D4629"/>
    <w:rsid w:val="003E17DA"/>
    <w:rsid w:val="003F1654"/>
    <w:rsid w:val="003F1E6C"/>
    <w:rsid w:val="004077F5"/>
    <w:rsid w:val="004119F1"/>
    <w:rsid w:val="00413B72"/>
    <w:rsid w:val="00415C17"/>
    <w:rsid w:val="00417FA1"/>
    <w:rsid w:val="00427160"/>
    <w:rsid w:val="00441F32"/>
    <w:rsid w:val="00460C5C"/>
    <w:rsid w:val="004632A6"/>
    <w:rsid w:val="00473970"/>
    <w:rsid w:val="0047709C"/>
    <w:rsid w:val="00484594"/>
    <w:rsid w:val="0049212B"/>
    <w:rsid w:val="0049433E"/>
    <w:rsid w:val="00494A15"/>
    <w:rsid w:val="004A0DA8"/>
    <w:rsid w:val="004A5F1D"/>
    <w:rsid w:val="004C4098"/>
    <w:rsid w:val="004C7057"/>
    <w:rsid w:val="004D1273"/>
    <w:rsid w:val="004D14B4"/>
    <w:rsid w:val="004D1A17"/>
    <w:rsid w:val="004D44F5"/>
    <w:rsid w:val="004E1493"/>
    <w:rsid w:val="004F410F"/>
    <w:rsid w:val="004F4576"/>
    <w:rsid w:val="004F4B21"/>
    <w:rsid w:val="004F6701"/>
    <w:rsid w:val="005036DA"/>
    <w:rsid w:val="00503CE8"/>
    <w:rsid w:val="005139F1"/>
    <w:rsid w:val="0051634A"/>
    <w:rsid w:val="00517F29"/>
    <w:rsid w:val="00530CE1"/>
    <w:rsid w:val="00535547"/>
    <w:rsid w:val="005377F6"/>
    <w:rsid w:val="0054013D"/>
    <w:rsid w:val="005414FC"/>
    <w:rsid w:val="0054211F"/>
    <w:rsid w:val="0054391F"/>
    <w:rsid w:val="00551BA9"/>
    <w:rsid w:val="0055342F"/>
    <w:rsid w:val="005554F1"/>
    <w:rsid w:val="005554F3"/>
    <w:rsid w:val="0056129C"/>
    <w:rsid w:val="005617E4"/>
    <w:rsid w:val="00561E3C"/>
    <w:rsid w:val="005649C8"/>
    <w:rsid w:val="00564AB9"/>
    <w:rsid w:val="00570707"/>
    <w:rsid w:val="0057374D"/>
    <w:rsid w:val="00577280"/>
    <w:rsid w:val="0057772E"/>
    <w:rsid w:val="005856FE"/>
    <w:rsid w:val="00594B00"/>
    <w:rsid w:val="005A0B7D"/>
    <w:rsid w:val="005B3D8B"/>
    <w:rsid w:val="005B66C2"/>
    <w:rsid w:val="005C21F4"/>
    <w:rsid w:val="005C5F94"/>
    <w:rsid w:val="005C63E2"/>
    <w:rsid w:val="005D274D"/>
    <w:rsid w:val="005E12D0"/>
    <w:rsid w:val="005E1C3D"/>
    <w:rsid w:val="005E605D"/>
    <w:rsid w:val="005F2A69"/>
    <w:rsid w:val="005F66B1"/>
    <w:rsid w:val="005F718A"/>
    <w:rsid w:val="006018D7"/>
    <w:rsid w:val="00603992"/>
    <w:rsid w:val="00603B31"/>
    <w:rsid w:val="006065F0"/>
    <w:rsid w:val="00606F21"/>
    <w:rsid w:val="00610616"/>
    <w:rsid w:val="00624B79"/>
    <w:rsid w:val="00625D8F"/>
    <w:rsid w:val="00627CE4"/>
    <w:rsid w:val="00632EE7"/>
    <w:rsid w:val="006541A2"/>
    <w:rsid w:val="00656951"/>
    <w:rsid w:val="00665144"/>
    <w:rsid w:val="00670046"/>
    <w:rsid w:val="00673DCA"/>
    <w:rsid w:val="00673E37"/>
    <w:rsid w:val="00674534"/>
    <w:rsid w:val="0068110A"/>
    <w:rsid w:val="00681415"/>
    <w:rsid w:val="006864D3"/>
    <w:rsid w:val="006950B4"/>
    <w:rsid w:val="00695E33"/>
    <w:rsid w:val="006A0965"/>
    <w:rsid w:val="006A4AAF"/>
    <w:rsid w:val="006B0672"/>
    <w:rsid w:val="006B1515"/>
    <w:rsid w:val="006B300D"/>
    <w:rsid w:val="006B306E"/>
    <w:rsid w:val="006B30B4"/>
    <w:rsid w:val="006C0B88"/>
    <w:rsid w:val="006C53AA"/>
    <w:rsid w:val="006C64BA"/>
    <w:rsid w:val="006D40ED"/>
    <w:rsid w:val="006D5022"/>
    <w:rsid w:val="006F02C4"/>
    <w:rsid w:val="006F2FF5"/>
    <w:rsid w:val="007037FE"/>
    <w:rsid w:val="00710644"/>
    <w:rsid w:val="00710B6C"/>
    <w:rsid w:val="007144E5"/>
    <w:rsid w:val="007203F4"/>
    <w:rsid w:val="007239DB"/>
    <w:rsid w:val="00723F07"/>
    <w:rsid w:val="007277BB"/>
    <w:rsid w:val="0073212A"/>
    <w:rsid w:val="00734AFE"/>
    <w:rsid w:val="007409DD"/>
    <w:rsid w:val="00747FE4"/>
    <w:rsid w:val="00755225"/>
    <w:rsid w:val="00755D1B"/>
    <w:rsid w:val="00756950"/>
    <w:rsid w:val="00761230"/>
    <w:rsid w:val="00762A48"/>
    <w:rsid w:val="00764F08"/>
    <w:rsid w:val="007678B4"/>
    <w:rsid w:val="00771678"/>
    <w:rsid w:val="007739D8"/>
    <w:rsid w:val="00777BD4"/>
    <w:rsid w:val="00780C10"/>
    <w:rsid w:val="007825A1"/>
    <w:rsid w:val="0078282A"/>
    <w:rsid w:val="0078641A"/>
    <w:rsid w:val="00791A6E"/>
    <w:rsid w:val="00792577"/>
    <w:rsid w:val="007957A5"/>
    <w:rsid w:val="007978CE"/>
    <w:rsid w:val="007A4295"/>
    <w:rsid w:val="007A4C6E"/>
    <w:rsid w:val="007A4C71"/>
    <w:rsid w:val="007B0D6B"/>
    <w:rsid w:val="007B2974"/>
    <w:rsid w:val="007B4511"/>
    <w:rsid w:val="007C07D2"/>
    <w:rsid w:val="007C0CF5"/>
    <w:rsid w:val="007C25CF"/>
    <w:rsid w:val="007C273E"/>
    <w:rsid w:val="007D372D"/>
    <w:rsid w:val="007D42F7"/>
    <w:rsid w:val="007D4F8D"/>
    <w:rsid w:val="007D7909"/>
    <w:rsid w:val="007E0A9E"/>
    <w:rsid w:val="007F2882"/>
    <w:rsid w:val="007F66EB"/>
    <w:rsid w:val="00801820"/>
    <w:rsid w:val="00802942"/>
    <w:rsid w:val="00804233"/>
    <w:rsid w:val="00811201"/>
    <w:rsid w:val="008167ED"/>
    <w:rsid w:val="0082031F"/>
    <w:rsid w:val="00822DA0"/>
    <w:rsid w:val="00824F86"/>
    <w:rsid w:val="0082532E"/>
    <w:rsid w:val="00837784"/>
    <w:rsid w:val="00837F4F"/>
    <w:rsid w:val="008439C3"/>
    <w:rsid w:val="0085161F"/>
    <w:rsid w:val="00852ED7"/>
    <w:rsid w:val="008543E6"/>
    <w:rsid w:val="0085517A"/>
    <w:rsid w:val="00855A1A"/>
    <w:rsid w:val="0087027B"/>
    <w:rsid w:val="00874C1E"/>
    <w:rsid w:val="008753CF"/>
    <w:rsid w:val="00883908"/>
    <w:rsid w:val="0088408A"/>
    <w:rsid w:val="0088588F"/>
    <w:rsid w:val="00892358"/>
    <w:rsid w:val="00896149"/>
    <w:rsid w:val="00896387"/>
    <w:rsid w:val="00896677"/>
    <w:rsid w:val="008A67D6"/>
    <w:rsid w:val="008B37B7"/>
    <w:rsid w:val="008B3CFB"/>
    <w:rsid w:val="008B48CC"/>
    <w:rsid w:val="008B683A"/>
    <w:rsid w:val="008B7A08"/>
    <w:rsid w:val="008C23DB"/>
    <w:rsid w:val="008C4FAC"/>
    <w:rsid w:val="008D11DE"/>
    <w:rsid w:val="008D2180"/>
    <w:rsid w:val="008D46F4"/>
    <w:rsid w:val="008D4EFE"/>
    <w:rsid w:val="008D6EF2"/>
    <w:rsid w:val="008E391A"/>
    <w:rsid w:val="008E5CDE"/>
    <w:rsid w:val="008E5E6F"/>
    <w:rsid w:val="008F0191"/>
    <w:rsid w:val="008F3E7B"/>
    <w:rsid w:val="008F65FC"/>
    <w:rsid w:val="00901848"/>
    <w:rsid w:val="009021DF"/>
    <w:rsid w:val="0090402C"/>
    <w:rsid w:val="00906457"/>
    <w:rsid w:val="009073E4"/>
    <w:rsid w:val="00912122"/>
    <w:rsid w:val="00916DF5"/>
    <w:rsid w:val="0091751A"/>
    <w:rsid w:val="00920C88"/>
    <w:rsid w:val="00921B35"/>
    <w:rsid w:val="00921C5F"/>
    <w:rsid w:val="00921D09"/>
    <w:rsid w:val="0092281C"/>
    <w:rsid w:val="0092714F"/>
    <w:rsid w:val="0092790C"/>
    <w:rsid w:val="00930768"/>
    <w:rsid w:val="0093305A"/>
    <w:rsid w:val="00933787"/>
    <w:rsid w:val="00933C2F"/>
    <w:rsid w:val="00934833"/>
    <w:rsid w:val="009367E2"/>
    <w:rsid w:val="00942661"/>
    <w:rsid w:val="00944714"/>
    <w:rsid w:val="00950E0B"/>
    <w:rsid w:val="00956CA0"/>
    <w:rsid w:val="00960639"/>
    <w:rsid w:val="0096120B"/>
    <w:rsid w:val="009677C7"/>
    <w:rsid w:val="009737A7"/>
    <w:rsid w:val="0097399F"/>
    <w:rsid w:val="00977737"/>
    <w:rsid w:val="00984CBE"/>
    <w:rsid w:val="0098588F"/>
    <w:rsid w:val="00987B86"/>
    <w:rsid w:val="00991C1F"/>
    <w:rsid w:val="0099272E"/>
    <w:rsid w:val="009945A0"/>
    <w:rsid w:val="009B1CBC"/>
    <w:rsid w:val="009C163E"/>
    <w:rsid w:val="009C5447"/>
    <w:rsid w:val="009D0AD7"/>
    <w:rsid w:val="009D0E0A"/>
    <w:rsid w:val="009D13AD"/>
    <w:rsid w:val="009D2465"/>
    <w:rsid w:val="009D79FC"/>
    <w:rsid w:val="009E4B03"/>
    <w:rsid w:val="009E74C1"/>
    <w:rsid w:val="009F7AFD"/>
    <w:rsid w:val="00A02FB2"/>
    <w:rsid w:val="00A037EB"/>
    <w:rsid w:val="00A0484D"/>
    <w:rsid w:val="00A050C9"/>
    <w:rsid w:val="00A1178D"/>
    <w:rsid w:val="00A151EB"/>
    <w:rsid w:val="00A16A21"/>
    <w:rsid w:val="00A21A33"/>
    <w:rsid w:val="00A2244F"/>
    <w:rsid w:val="00A26E7B"/>
    <w:rsid w:val="00A33638"/>
    <w:rsid w:val="00A373FE"/>
    <w:rsid w:val="00A41BB8"/>
    <w:rsid w:val="00A502D2"/>
    <w:rsid w:val="00A556CC"/>
    <w:rsid w:val="00A56FD0"/>
    <w:rsid w:val="00A6247A"/>
    <w:rsid w:val="00A64D83"/>
    <w:rsid w:val="00A6524A"/>
    <w:rsid w:val="00A76C51"/>
    <w:rsid w:val="00A84032"/>
    <w:rsid w:val="00A86EB2"/>
    <w:rsid w:val="00A9475E"/>
    <w:rsid w:val="00AA0BB0"/>
    <w:rsid w:val="00AB174D"/>
    <w:rsid w:val="00AC283A"/>
    <w:rsid w:val="00AC3021"/>
    <w:rsid w:val="00AC414D"/>
    <w:rsid w:val="00AC7E6F"/>
    <w:rsid w:val="00AD11CB"/>
    <w:rsid w:val="00AD32A2"/>
    <w:rsid w:val="00AD4828"/>
    <w:rsid w:val="00AD60A3"/>
    <w:rsid w:val="00AE5175"/>
    <w:rsid w:val="00B04D37"/>
    <w:rsid w:val="00B06AC1"/>
    <w:rsid w:val="00B109F5"/>
    <w:rsid w:val="00B13313"/>
    <w:rsid w:val="00B17702"/>
    <w:rsid w:val="00B25CAB"/>
    <w:rsid w:val="00B26718"/>
    <w:rsid w:val="00B26FDF"/>
    <w:rsid w:val="00B329C5"/>
    <w:rsid w:val="00B35049"/>
    <w:rsid w:val="00B36DBD"/>
    <w:rsid w:val="00B568B2"/>
    <w:rsid w:val="00B65736"/>
    <w:rsid w:val="00B722DA"/>
    <w:rsid w:val="00B80B4E"/>
    <w:rsid w:val="00B821FD"/>
    <w:rsid w:val="00B837D5"/>
    <w:rsid w:val="00B87FC4"/>
    <w:rsid w:val="00BA06EC"/>
    <w:rsid w:val="00BA1038"/>
    <w:rsid w:val="00BA359C"/>
    <w:rsid w:val="00BA3FEA"/>
    <w:rsid w:val="00BA451C"/>
    <w:rsid w:val="00BB58DD"/>
    <w:rsid w:val="00BB6152"/>
    <w:rsid w:val="00BB7D13"/>
    <w:rsid w:val="00BC2FB6"/>
    <w:rsid w:val="00BC5A71"/>
    <w:rsid w:val="00BC5DC5"/>
    <w:rsid w:val="00BC729E"/>
    <w:rsid w:val="00BD5DC3"/>
    <w:rsid w:val="00BD6064"/>
    <w:rsid w:val="00BD7010"/>
    <w:rsid w:val="00BE2EC2"/>
    <w:rsid w:val="00BE3BD8"/>
    <w:rsid w:val="00BF077B"/>
    <w:rsid w:val="00C04630"/>
    <w:rsid w:val="00C118A9"/>
    <w:rsid w:val="00C12A84"/>
    <w:rsid w:val="00C16475"/>
    <w:rsid w:val="00C21C34"/>
    <w:rsid w:val="00C31143"/>
    <w:rsid w:val="00C34A1C"/>
    <w:rsid w:val="00C35CA2"/>
    <w:rsid w:val="00C3678D"/>
    <w:rsid w:val="00C36A11"/>
    <w:rsid w:val="00C4393F"/>
    <w:rsid w:val="00C43962"/>
    <w:rsid w:val="00C44DD0"/>
    <w:rsid w:val="00C507ED"/>
    <w:rsid w:val="00C53816"/>
    <w:rsid w:val="00C56139"/>
    <w:rsid w:val="00C56CB9"/>
    <w:rsid w:val="00C61B9A"/>
    <w:rsid w:val="00C622ED"/>
    <w:rsid w:val="00C62C34"/>
    <w:rsid w:val="00C67DD8"/>
    <w:rsid w:val="00C711EE"/>
    <w:rsid w:val="00C713B0"/>
    <w:rsid w:val="00C72812"/>
    <w:rsid w:val="00C7683A"/>
    <w:rsid w:val="00C76A75"/>
    <w:rsid w:val="00C76F48"/>
    <w:rsid w:val="00C7778B"/>
    <w:rsid w:val="00C7791F"/>
    <w:rsid w:val="00C82CB1"/>
    <w:rsid w:val="00C84710"/>
    <w:rsid w:val="00C935FE"/>
    <w:rsid w:val="00C95C6D"/>
    <w:rsid w:val="00CA37FD"/>
    <w:rsid w:val="00CA6D5B"/>
    <w:rsid w:val="00CA78F8"/>
    <w:rsid w:val="00CB37A0"/>
    <w:rsid w:val="00CB513D"/>
    <w:rsid w:val="00CB574D"/>
    <w:rsid w:val="00CC27A8"/>
    <w:rsid w:val="00CC52BB"/>
    <w:rsid w:val="00CC582E"/>
    <w:rsid w:val="00CD034B"/>
    <w:rsid w:val="00CD3DBF"/>
    <w:rsid w:val="00CD7F4B"/>
    <w:rsid w:val="00CE4317"/>
    <w:rsid w:val="00D000A8"/>
    <w:rsid w:val="00D00FF1"/>
    <w:rsid w:val="00D03287"/>
    <w:rsid w:val="00D04CCD"/>
    <w:rsid w:val="00D161BE"/>
    <w:rsid w:val="00D3404A"/>
    <w:rsid w:val="00D368E5"/>
    <w:rsid w:val="00D41E9D"/>
    <w:rsid w:val="00D42D88"/>
    <w:rsid w:val="00D53084"/>
    <w:rsid w:val="00D7180F"/>
    <w:rsid w:val="00D80F6D"/>
    <w:rsid w:val="00D83A51"/>
    <w:rsid w:val="00D842FE"/>
    <w:rsid w:val="00D8602A"/>
    <w:rsid w:val="00D86302"/>
    <w:rsid w:val="00D86EE0"/>
    <w:rsid w:val="00D917C6"/>
    <w:rsid w:val="00D95A7D"/>
    <w:rsid w:val="00DA3CCD"/>
    <w:rsid w:val="00DA7CA9"/>
    <w:rsid w:val="00DB1514"/>
    <w:rsid w:val="00DB41CB"/>
    <w:rsid w:val="00DB495B"/>
    <w:rsid w:val="00DC1FC1"/>
    <w:rsid w:val="00DC7146"/>
    <w:rsid w:val="00DC71D0"/>
    <w:rsid w:val="00DD0ECF"/>
    <w:rsid w:val="00DD10D0"/>
    <w:rsid w:val="00DD441B"/>
    <w:rsid w:val="00DF12CA"/>
    <w:rsid w:val="00DF3979"/>
    <w:rsid w:val="00DF5E23"/>
    <w:rsid w:val="00E00F7C"/>
    <w:rsid w:val="00E00F98"/>
    <w:rsid w:val="00E038DE"/>
    <w:rsid w:val="00E045D9"/>
    <w:rsid w:val="00E06E5C"/>
    <w:rsid w:val="00E20D41"/>
    <w:rsid w:val="00E24229"/>
    <w:rsid w:val="00E25093"/>
    <w:rsid w:val="00E26586"/>
    <w:rsid w:val="00E3412E"/>
    <w:rsid w:val="00E34E34"/>
    <w:rsid w:val="00E47CF7"/>
    <w:rsid w:val="00E53CA7"/>
    <w:rsid w:val="00E552F1"/>
    <w:rsid w:val="00E62669"/>
    <w:rsid w:val="00E71C43"/>
    <w:rsid w:val="00E73426"/>
    <w:rsid w:val="00E75BB4"/>
    <w:rsid w:val="00E77790"/>
    <w:rsid w:val="00E82F3D"/>
    <w:rsid w:val="00E83C29"/>
    <w:rsid w:val="00E94010"/>
    <w:rsid w:val="00E94DEA"/>
    <w:rsid w:val="00EA1BBD"/>
    <w:rsid w:val="00EA4FE8"/>
    <w:rsid w:val="00EB0E79"/>
    <w:rsid w:val="00EB2940"/>
    <w:rsid w:val="00EB3328"/>
    <w:rsid w:val="00EB5EED"/>
    <w:rsid w:val="00EC4327"/>
    <w:rsid w:val="00EC4ABF"/>
    <w:rsid w:val="00EC7B2E"/>
    <w:rsid w:val="00ED1013"/>
    <w:rsid w:val="00ED2BB9"/>
    <w:rsid w:val="00ED556A"/>
    <w:rsid w:val="00EE6B2D"/>
    <w:rsid w:val="00EE77F8"/>
    <w:rsid w:val="00EF33E2"/>
    <w:rsid w:val="00EF4021"/>
    <w:rsid w:val="00EF4D07"/>
    <w:rsid w:val="00EF724D"/>
    <w:rsid w:val="00EF7DF7"/>
    <w:rsid w:val="00F01345"/>
    <w:rsid w:val="00F01BB5"/>
    <w:rsid w:val="00F0244A"/>
    <w:rsid w:val="00F03368"/>
    <w:rsid w:val="00F264EE"/>
    <w:rsid w:val="00F31CF9"/>
    <w:rsid w:val="00F331D1"/>
    <w:rsid w:val="00F407D1"/>
    <w:rsid w:val="00F44FCE"/>
    <w:rsid w:val="00F50EC0"/>
    <w:rsid w:val="00F534AB"/>
    <w:rsid w:val="00F60403"/>
    <w:rsid w:val="00F70713"/>
    <w:rsid w:val="00F70BF1"/>
    <w:rsid w:val="00F717EC"/>
    <w:rsid w:val="00F7656C"/>
    <w:rsid w:val="00F765D9"/>
    <w:rsid w:val="00F7710D"/>
    <w:rsid w:val="00F816A5"/>
    <w:rsid w:val="00F83440"/>
    <w:rsid w:val="00F87E31"/>
    <w:rsid w:val="00F90423"/>
    <w:rsid w:val="00F968BD"/>
    <w:rsid w:val="00FA0245"/>
    <w:rsid w:val="00FA53B6"/>
    <w:rsid w:val="00FA5408"/>
    <w:rsid w:val="00FA63D6"/>
    <w:rsid w:val="00FB149F"/>
    <w:rsid w:val="00FB34A6"/>
    <w:rsid w:val="00FB444F"/>
    <w:rsid w:val="00FB52C2"/>
    <w:rsid w:val="00FB5683"/>
    <w:rsid w:val="00FB734F"/>
    <w:rsid w:val="00FC15A9"/>
    <w:rsid w:val="00FC2200"/>
    <w:rsid w:val="00FC7E56"/>
    <w:rsid w:val="00FD5C49"/>
    <w:rsid w:val="00FD5EA6"/>
    <w:rsid w:val="00FD6109"/>
    <w:rsid w:val="00FD7465"/>
    <w:rsid w:val="00FE0A6E"/>
    <w:rsid w:val="00FE3F99"/>
    <w:rsid w:val="00FE7B95"/>
    <w:rsid w:val="00FF3079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2AB5F"/>
  <w15:chartTrackingRefBased/>
  <w15:docId w15:val="{D94EAA1C-CB14-4A1E-8E56-7DE1337A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1253"/>
    <w:pPr>
      <w:spacing w:before="120" w:after="120" w:line="240" w:lineRule="auto"/>
      <w:ind w:left="284"/>
      <w:jc w:val="both"/>
    </w:pPr>
    <w:rPr>
      <w:rFonts w:ascii="Corbel" w:eastAsia="Times New Roman" w:hAnsi="Corbel" w:cs="Times New Roman"/>
      <w:color w:val="000000" w:themeColor="text1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4AFE"/>
    <w:pPr>
      <w:keepNext/>
      <w:keepLines/>
      <w:numPr>
        <w:numId w:val="32"/>
      </w:numPr>
      <w:pBdr>
        <w:bottom w:val="single" w:sz="4" w:space="1" w:color="5B9BD5" w:themeColor="accent1"/>
      </w:pBdr>
      <w:spacing w:before="36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2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F07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77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772E"/>
  </w:style>
  <w:style w:type="paragraph" w:styleId="Piedepgina">
    <w:name w:val="footer"/>
    <w:basedOn w:val="Normal"/>
    <w:link w:val="PiedepginaCar"/>
    <w:uiPriority w:val="99"/>
    <w:unhideWhenUsed/>
    <w:rsid w:val="005777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72E"/>
  </w:style>
  <w:style w:type="paragraph" w:customStyle="1" w:styleId="a">
    <w:basedOn w:val="Normal"/>
    <w:next w:val="Ttulo"/>
    <w:qFormat/>
    <w:rsid w:val="0057772E"/>
    <w:pPr>
      <w:jc w:val="center"/>
    </w:pPr>
    <w:rPr>
      <w:rFonts w:ascii="Times New Roman" w:hAnsi="Times New Roman"/>
      <w:b/>
      <w:color w:val="auto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57772E"/>
    <w:rPr>
      <w:rFonts w:ascii="Times New Roman" w:hAnsi="Times New Roman"/>
      <w:b/>
      <w:color w:val="auto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57772E"/>
    <w:rPr>
      <w:rFonts w:ascii="Times New Roman" w:eastAsia="Times New Roman" w:hAnsi="Times New Roman" w:cs="Times New Roman"/>
      <w:b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7772E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772E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Prrafodelista">
    <w:name w:val="List Paragraph"/>
    <w:basedOn w:val="Normal"/>
    <w:uiPriority w:val="34"/>
    <w:qFormat/>
    <w:rsid w:val="009D0E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4AFE"/>
    <w:rPr>
      <w:rFonts w:ascii="Corbel" w:eastAsiaTheme="majorEastAsia" w:hAnsi="Corbel" w:cstheme="majorBidi"/>
      <w:color w:val="2E74B5" w:themeColor="accent1" w:themeShade="BF"/>
      <w:sz w:val="32"/>
      <w:szCs w:val="3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C283A"/>
    <w:pPr>
      <w:spacing w:before="240" w:after="240"/>
    </w:pPr>
    <w:rPr>
      <w:rFonts w:ascii="Times New Roman" w:hAnsi="Times New Roman"/>
      <w:color w:val="auto"/>
    </w:rPr>
  </w:style>
  <w:style w:type="character" w:styleId="Textoennegrita">
    <w:name w:val="Strong"/>
    <w:basedOn w:val="Fuentedeprrafopredeter"/>
    <w:uiPriority w:val="22"/>
    <w:qFormat/>
    <w:rsid w:val="00AC283A"/>
    <w:rPr>
      <w:b/>
      <w:bCs/>
    </w:rPr>
  </w:style>
  <w:style w:type="table" w:styleId="Tablaconcuadrcula">
    <w:name w:val="Table Grid"/>
    <w:basedOn w:val="Tablanormal"/>
    <w:uiPriority w:val="39"/>
    <w:rsid w:val="00747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5">
    <w:name w:val="Grid Table 3 Accent 5"/>
    <w:basedOn w:val="Tablanormal"/>
    <w:uiPriority w:val="48"/>
    <w:rsid w:val="00747F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747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lista4-nfasis1">
    <w:name w:val="List Table 4 Accent 1"/>
    <w:basedOn w:val="Tablanormal"/>
    <w:uiPriority w:val="49"/>
    <w:rsid w:val="00747FE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5">
    <w:name w:val="List Table 4 Accent 5"/>
    <w:basedOn w:val="Tablanormal"/>
    <w:uiPriority w:val="49"/>
    <w:rsid w:val="00747F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1">
    <w:name w:val="List Table 2 Accent 1"/>
    <w:basedOn w:val="Tablanormal"/>
    <w:uiPriority w:val="47"/>
    <w:rsid w:val="00747FE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7concolores-nfasis1">
    <w:name w:val="Grid Table 7 Colorful Accent 1"/>
    <w:basedOn w:val="Tablanormal"/>
    <w:uiPriority w:val="52"/>
    <w:rsid w:val="00747FE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4-nfasis5">
    <w:name w:val="Grid Table 4 Accent 5"/>
    <w:basedOn w:val="Tablanormal"/>
    <w:uiPriority w:val="49"/>
    <w:rsid w:val="001654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3-nfasis1">
    <w:name w:val="List Table 3 Accent 1"/>
    <w:basedOn w:val="Tablanormal"/>
    <w:uiPriority w:val="48"/>
    <w:rsid w:val="0016542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ndice8">
    <w:name w:val="index 8"/>
    <w:basedOn w:val="Normal"/>
    <w:next w:val="Normal"/>
    <w:autoRedefine/>
    <w:uiPriority w:val="99"/>
    <w:unhideWhenUsed/>
    <w:rsid w:val="000258EB"/>
    <w:pPr>
      <w:ind w:left="1920" w:hanging="24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856FE"/>
    <w:rPr>
      <w:color w:val="0563C1" w:themeColor="hyperlink"/>
      <w:u w:val="single"/>
    </w:rPr>
  </w:style>
  <w:style w:type="paragraph" w:styleId="Sinespaciado">
    <w:name w:val="No Spacing"/>
    <w:basedOn w:val="Normal"/>
    <w:link w:val="SinespaciadoCar"/>
    <w:uiPriority w:val="1"/>
    <w:qFormat/>
    <w:rsid w:val="00606F21"/>
    <w:rPr>
      <w:rFonts w:asciiTheme="minorHAnsi" w:eastAsiaTheme="minorEastAsia" w:hAnsiTheme="minorHAnsi" w:cstheme="minorBidi"/>
      <w:sz w:val="20"/>
      <w:szCs w:val="20"/>
      <w:lang w:eastAsia="fr-FR"/>
    </w:rPr>
  </w:style>
  <w:style w:type="paragraph" w:customStyle="1" w:styleId="PrrafodetextoPuntos">
    <w:name w:val="Párrafo de texto: Puntos"/>
    <w:basedOn w:val="Prrafodetexto"/>
    <w:next w:val="Prrafodetexto"/>
    <w:rsid w:val="00B87FC4"/>
    <w:pPr>
      <w:numPr>
        <w:numId w:val="1"/>
      </w:numPr>
      <w:spacing w:line="360" w:lineRule="auto"/>
      <w:contextualSpacing/>
    </w:pPr>
  </w:style>
  <w:style w:type="paragraph" w:customStyle="1" w:styleId="Propuesta">
    <w:name w:val="Propuesta"/>
    <w:basedOn w:val="Encabezado"/>
    <w:rsid w:val="00B87FC4"/>
    <w:pPr>
      <w:spacing w:after="60" w:line="280" w:lineRule="exact"/>
    </w:pPr>
    <w:rPr>
      <w:rFonts w:ascii="Arial" w:hAnsi="Arial"/>
      <w:color w:val="auto"/>
      <w:sz w:val="26"/>
      <w:szCs w:val="18"/>
    </w:rPr>
  </w:style>
  <w:style w:type="paragraph" w:customStyle="1" w:styleId="Prrafodetexto">
    <w:name w:val="Párrafo de texto"/>
    <w:basedOn w:val="Normal"/>
    <w:link w:val="PrrafodetextoCar"/>
    <w:rsid w:val="00B87FC4"/>
    <w:pPr>
      <w:spacing w:before="240" w:after="240" w:line="280" w:lineRule="exact"/>
    </w:pPr>
    <w:rPr>
      <w:rFonts w:ascii="Arial" w:hAnsi="Arial"/>
      <w:color w:val="auto"/>
      <w:sz w:val="18"/>
      <w:szCs w:val="18"/>
    </w:rPr>
  </w:style>
  <w:style w:type="paragraph" w:customStyle="1" w:styleId="EstiloPrrafodetextoPuntosAmarillooscuro">
    <w:name w:val="Estilo Párrafo de texto: Puntos + Amarillo oscuro"/>
    <w:basedOn w:val="PrrafodetextoPuntos"/>
    <w:link w:val="EstiloPrrafodetextoPuntosAmarillooscuroCar"/>
    <w:rsid w:val="00B87FC4"/>
    <w:rPr>
      <w:color w:val="808000"/>
    </w:rPr>
  </w:style>
  <w:style w:type="character" w:customStyle="1" w:styleId="PrrafodetextoCar">
    <w:name w:val="Párrafo de texto Car"/>
    <w:link w:val="Prrafodetexto"/>
    <w:locked/>
    <w:rsid w:val="00B87FC4"/>
    <w:rPr>
      <w:rFonts w:ascii="Arial" w:eastAsia="Times New Roman" w:hAnsi="Arial" w:cs="Times New Roman"/>
      <w:sz w:val="18"/>
      <w:szCs w:val="18"/>
      <w:lang w:eastAsia="es-ES"/>
    </w:rPr>
  </w:style>
  <w:style w:type="character" w:customStyle="1" w:styleId="EstiloPrrafodetextoPuntosAmarillooscuroCar">
    <w:name w:val="Estilo Párrafo de texto: Puntos + Amarillo oscuro Car"/>
    <w:link w:val="EstiloPrrafodetextoPuntosAmarillooscuro"/>
    <w:locked/>
    <w:rsid w:val="00B87FC4"/>
    <w:rPr>
      <w:rFonts w:ascii="Arial" w:eastAsia="Times New Roman" w:hAnsi="Arial" w:cs="Times New Roman"/>
      <w:color w:val="808000"/>
      <w:sz w:val="18"/>
      <w:szCs w:val="18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073E4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073E4"/>
    <w:rPr>
      <w:rFonts w:ascii="Verdana" w:eastAsia="Times New Roman" w:hAnsi="Verdana" w:cs="Times New Roman"/>
      <w:color w:val="282A55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721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7216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04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046"/>
    <w:rPr>
      <w:rFonts w:ascii="Segoe UI" w:eastAsia="Times New Roman" w:hAnsi="Segoe UI" w:cs="Segoe UI"/>
      <w:color w:val="282A55"/>
      <w:sz w:val="18"/>
      <w:szCs w:val="18"/>
      <w:lang w:eastAsia="es-ES"/>
    </w:rPr>
  </w:style>
  <w:style w:type="paragraph" w:customStyle="1" w:styleId="Puntos">
    <w:name w:val="Puntos •"/>
    <w:basedOn w:val="Normal"/>
    <w:autoRedefine/>
    <w:rsid w:val="00060D26"/>
    <w:pPr>
      <w:numPr>
        <w:numId w:val="2"/>
      </w:numPr>
      <w:spacing w:line="280" w:lineRule="exact"/>
      <w:ind w:left="714" w:hanging="357"/>
    </w:pPr>
    <w:rPr>
      <w:rFonts w:ascii="Arial" w:eastAsia="MS Mincho" w:hAnsi="Arial"/>
      <w:color w:val="000000"/>
      <w:sz w:val="18"/>
      <w:szCs w:val="20"/>
      <w:lang w:val="es-ES_tradnl" w:eastAsia="en-US"/>
    </w:rPr>
  </w:style>
  <w:style w:type="paragraph" w:customStyle="1" w:styleId="PrrafodetextoFiguras">
    <w:name w:val="Párrafo de texto: Figuras"/>
    <w:basedOn w:val="PrrafodetextoPuntos"/>
    <w:rsid w:val="00083D7A"/>
    <w:pPr>
      <w:numPr>
        <w:numId w:val="3"/>
      </w:numPr>
    </w:pPr>
  </w:style>
  <w:style w:type="paragraph" w:customStyle="1" w:styleId="Seccinysubseccin">
    <w:name w:val="Sección y subsección"/>
    <w:basedOn w:val="Encabezadodelista"/>
    <w:next w:val="Normal"/>
    <w:link w:val="SeccinysubseccinCar"/>
    <w:rsid w:val="008167ED"/>
    <w:pPr>
      <w:numPr>
        <w:numId w:val="4"/>
      </w:numPr>
      <w:spacing w:before="240" w:after="240" w:line="280" w:lineRule="exact"/>
    </w:pPr>
    <w:rPr>
      <w:rFonts w:ascii="Arial" w:eastAsia="Times New Roman" w:hAnsi="Arial" w:cs="Arial"/>
      <w:color w:val="auto"/>
      <w:lang w:val="en-GB"/>
    </w:rPr>
  </w:style>
  <w:style w:type="character" w:customStyle="1" w:styleId="SeccinysubseccinCar">
    <w:name w:val="Sección y subsección Car"/>
    <w:link w:val="Seccinysubseccin"/>
    <w:locked/>
    <w:rsid w:val="008167ED"/>
    <w:rPr>
      <w:rFonts w:ascii="Arial" w:eastAsia="Times New Roman" w:hAnsi="Arial" w:cs="Arial"/>
      <w:b/>
      <w:bCs/>
      <w:szCs w:val="24"/>
      <w:lang w:val="en-GB" w:eastAsia="es-ES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8167ED"/>
    <w:rPr>
      <w:rFonts w:asciiTheme="majorHAnsi" w:eastAsiaTheme="majorEastAsia" w:hAnsiTheme="majorHAnsi" w:cstheme="majorBidi"/>
      <w:b/>
      <w:bCs/>
    </w:rPr>
  </w:style>
  <w:style w:type="paragraph" w:customStyle="1" w:styleId="Prrafodetextoasubstituir">
    <w:name w:val="Párrafo de texto a substituir"/>
    <w:basedOn w:val="Normal"/>
    <w:next w:val="PrrafodetextoPuntos"/>
    <w:link w:val="PrrafodetextoasubstituirCar"/>
    <w:rsid w:val="009F7AFD"/>
    <w:pPr>
      <w:spacing w:before="60" w:after="60" w:line="280" w:lineRule="exact"/>
    </w:pPr>
    <w:rPr>
      <w:rFonts w:ascii="Arial" w:hAnsi="Arial"/>
      <w:color w:val="808000"/>
      <w:sz w:val="18"/>
      <w:szCs w:val="18"/>
    </w:rPr>
  </w:style>
  <w:style w:type="character" w:customStyle="1" w:styleId="PrrafodetextoasubstituirCar">
    <w:name w:val="Párrafo de texto a substituir Car"/>
    <w:link w:val="Prrafodetextoasubstituir"/>
    <w:locked/>
    <w:rsid w:val="009F7AFD"/>
    <w:rPr>
      <w:rFonts w:ascii="Arial" w:eastAsia="Times New Roman" w:hAnsi="Arial" w:cs="Times New Roman"/>
      <w:color w:val="808000"/>
      <w:sz w:val="18"/>
      <w:szCs w:val="18"/>
      <w:lang w:eastAsia="es-ES"/>
    </w:rPr>
  </w:style>
  <w:style w:type="character" w:customStyle="1" w:styleId="font7">
    <w:name w:val="font_7"/>
    <w:basedOn w:val="Fuentedeprrafopredeter"/>
    <w:rsid w:val="000865DC"/>
  </w:style>
  <w:style w:type="character" w:customStyle="1" w:styleId="font6">
    <w:name w:val="font_6"/>
    <w:basedOn w:val="Fuentedeprrafopredeter"/>
    <w:rsid w:val="000865DC"/>
  </w:style>
  <w:style w:type="character" w:customStyle="1" w:styleId="bold">
    <w:name w:val="bold"/>
    <w:basedOn w:val="Fuentedeprrafopredeter"/>
    <w:rsid w:val="000865DC"/>
  </w:style>
  <w:style w:type="paragraph" w:styleId="ndice1">
    <w:name w:val="index 1"/>
    <w:basedOn w:val="Normal"/>
    <w:next w:val="Normal"/>
    <w:autoRedefine/>
    <w:uiPriority w:val="99"/>
    <w:unhideWhenUsed/>
    <w:rsid w:val="00EB2940"/>
    <w:pPr>
      <w:ind w:left="240" w:hanging="240"/>
    </w:pPr>
    <w:rPr>
      <w:rFonts w:asciiTheme="minorHAnsi" w:hAnsi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EB2940"/>
    <w:pPr>
      <w:ind w:left="480" w:hanging="240"/>
    </w:pPr>
    <w:rPr>
      <w:rFonts w:asciiTheme="minorHAnsi" w:hAnsi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EB2940"/>
    <w:pPr>
      <w:ind w:left="720" w:hanging="240"/>
    </w:pPr>
    <w:rPr>
      <w:rFonts w:asciiTheme="minorHAnsi" w:hAnsi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EB2940"/>
    <w:pPr>
      <w:ind w:left="960" w:hanging="240"/>
    </w:pPr>
    <w:rPr>
      <w:rFonts w:asciiTheme="minorHAnsi" w:hAnsi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EB2940"/>
    <w:pPr>
      <w:ind w:left="1200" w:hanging="240"/>
    </w:pPr>
    <w:rPr>
      <w:rFonts w:asciiTheme="minorHAnsi" w:hAnsi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EB2940"/>
    <w:pPr>
      <w:ind w:left="1440" w:hanging="240"/>
    </w:pPr>
    <w:rPr>
      <w:rFonts w:asciiTheme="minorHAnsi" w:hAnsi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EB2940"/>
    <w:pPr>
      <w:ind w:left="1680" w:hanging="240"/>
    </w:pPr>
    <w:rPr>
      <w:rFonts w:asciiTheme="minorHAnsi" w:hAnsi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EB2940"/>
    <w:pPr>
      <w:ind w:left="2160" w:hanging="240"/>
    </w:pPr>
    <w:rPr>
      <w:rFonts w:asciiTheme="minorHAnsi" w:hAnsi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EB2940"/>
    <w:rPr>
      <w:rFonts w:asciiTheme="minorHAnsi" w:hAnsi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E94010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940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4010"/>
    <w:pPr>
      <w:spacing w:after="100"/>
      <w:ind w:left="240"/>
    </w:pPr>
  </w:style>
  <w:style w:type="character" w:customStyle="1" w:styleId="hps">
    <w:name w:val="hps"/>
    <w:basedOn w:val="Fuentedeprrafopredeter"/>
    <w:rsid w:val="005C63E2"/>
  </w:style>
  <w:style w:type="character" w:customStyle="1" w:styleId="apple-converted-space">
    <w:name w:val="apple-converted-space"/>
    <w:basedOn w:val="Fuentedeprrafopredeter"/>
    <w:rsid w:val="005C63E2"/>
  </w:style>
  <w:style w:type="character" w:styleId="Textodelmarcadordeposicin">
    <w:name w:val="Placeholder Text"/>
    <w:basedOn w:val="Fuentedeprrafopredeter"/>
    <w:uiPriority w:val="99"/>
    <w:semiHidden/>
    <w:rsid w:val="00D03287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EE77F8"/>
    <w:rPr>
      <w:color w:val="954F72" w:themeColor="followed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13B0"/>
    <w:rPr>
      <w:rFonts w:eastAsiaTheme="minorEastAsia"/>
      <w:color w:val="000000" w:themeColor="text1"/>
      <w:sz w:val="20"/>
      <w:szCs w:val="20"/>
      <w:lang w:eastAsia="fr-FR"/>
    </w:rPr>
  </w:style>
  <w:style w:type="table" w:styleId="Tabladecuadrcula1clara-nfasis5">
    <w:name w:val="Grid Table 1 Light Accent 5"/>
    <w:basedOn w:val="Tablanormal"/>
    <w:uiPriority w:val="46"/>
    <w:rsid w:val="00F87E3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uiPriority w:val="9"/>
    <w:rsid w:val="00BF077B"/>
    <w:rPr>
      <w:rFonts w:asciiTheme="majorHAnsi" w:eastAsiaTheme="majorEastAsia" w:hAnsiTheme="majorHAnsi" w:cstheme="majorBidi"/>
      <w:i/>
      <w:iCs/>
      <w:color w:val="44546A" w:themeColor="text2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C5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52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52BB"/>
    <w:rPr>
      <w:rFonts w:ascii="Corbel" w:eastAsia="Times New Roman" w:hAnsi="Corbel" w:cs="Times New Roman"/>
      <w:color w:val="000000" w:themeColor="text1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5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52BB"/>
    <w:rPr>
      <w:rFonts w:ascii="Corbel" w:eastAsia="Times New Roman" w:hAnsi="Corbel" w:cs="Times New Roman"/>
      <w:b/>
      <w:bCs/>
      <w:color w:val="000000" w:themeColor="text1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6120B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96120B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color w:val="auto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96120B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color w:val="auto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96120B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color w:val="auto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96120B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color w:val="auto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96120B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color w:val="auto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96120B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color w:val="auto"/>
      <w:szCs w:val="22"/>
    </w:rPr>
  </w:style>
  <w:style w:type="character" w:styleId="Mencionar">
    <w:name w:val="Mention"/>
    <w:basedOn w:val="Fuentedeprrafopredeter"/>
    <w:uiPriority w:val="99"/>
    <w:semiHidden/>
    <w:unhideWhenUsed/>
    <w:rsid w:val="0096120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898">
                  <w:marLeft w:val="90"/>
                  <w:marRight w:val="9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8970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1.vsdx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uan\Documentos\Plantillas%20personalizadas%20de%20Office\Propuesta%20Tec&amp;We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D5C498225A489584B5D99BA8DD8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94BFC-46F1-4DC5-85C8-5CC304346F48}"/>
      </w:docPartPr>
      <w:docPartBody>
        <w:p w:rsidR="00921A27" w:rsidRDefault="00921A27">
          <w:pPr>
            <w:pStyle w:val="ACD5C498225A489584B5D99BA8DD875F"/>
          </w:pPr>
          <w:r w:rsidRPr="00287732">
            <w:rPr>
              <w:rStyle w:val="Textodelmarcadordeposicin"/>
            </w:rPr>
            <w:t>[Administrador]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icksand">
    <w:altName w:val="Times New Roman"/>
    <w:panose1 w:val="00000000000000000000"/>
    <w:charset w:val="00"/>
    <w:family w:val="modern"/>
    <w:notTrueType/>
    <w:pitch w:val="variable"/>
    <w:sig w:usb0="800000AF" w:usb1="00000008" w:usb2="00000000" w:usb3="00000000" w:csb0="0000011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27"/>
    <w:rsid w:val="00017D9E"/>
    <w:rsid w:val="000B4FB2"/>
    <w:rsid w:val="001F2BC0"/>
    <w:rsid w:val="00210B53"/>
    <w:rsid w:val="004069CC"/>
    <w:rsid w:val="004116B5"/>
    <w:rsid w:val="004416EA"/>
    <w:rsid w:val="006B601D"/>
    <w:rsid w:val="007E4708"/>
    <w:rsid w:val="00921A27"/>
    <w:rsid w:val="00992114"/>
    <w:rsid w:val="00BA4A8B"/>
    <w:rsid w:val="00CB65F4"/>
    <w:rsid w:val="00D94256"/>
    <w:rsid w:val="00DE2094"/>
    <w:rsid w:val="00F2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CD5C498225A489584B5D99BA8DD875F">
    <w:name w:val="ACD5C498225A489584B5D99BA8DD87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Mercabarna, Longitudinal 11, Parcela 34B  (Barcelona)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DABB4A-B5B3-4CA1-A046-81EBE9753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Propuesta Tec&amp;Web.dotx</Template>
  <TotalTime>2138</TotalTime>
  <Pages>8</Pages>
  <Words>924</Words>
  <Characters>5083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xxx</Manager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 20052015</dc:subject>
  <dc:creator>Juan Ignacio Avendaño Huergo</dc:creator>
  <cp:keywords/>
  <dc:description/>
  <cp:lastModifiedBy>Felix Avendaño</cp:lastModifiedBy>
  <cp:revision>37</cp:revision>
  <cp:lastPrinted>2017-04-28T10:05:00Z</cp:lastPrinted>
  <dcterms:created xsi:type="dcterms:W3CDTF">2017-04-28T10:05:00Z</dcterms:created>
  <dcterms:modified xsi:type="dcterms:W3CDTF">2017-07-05T11:10:00Z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744968964</vt:i4>
  </property>
</Properties>
</file>